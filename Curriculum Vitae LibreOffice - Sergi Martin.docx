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1984" w:hRule="exact"/>
        </w:trPr>
        <w:tc>
          <w:tcPr>
            <w:tcW w:w="9026" w:type="dxa"/>
            <w:tcBorders/>
          </w:tcPr>
          <w:p>
            <w:pPr>
              <w:pStyle w:val="Ttulogeneral"/>
              <w:widowControl/>
              <w:spacing w:before="0" w:after="0"/>
              <w:contextualSpacing/>
              <w:rPr/>
            </w:pPr>
            <w:r>
              <w:rPr>
                <w:rStyle w:val="IntenseEmphasis"/>
                <w:color w:val="595959"/>
                <w:lang w:val="es-ES" w:eastAsia="en-US" w:bidi="ar-SA"/>
              </w:rPr>
              <w:t>Nombre</w:t>
            </w:r>
          </w:p>
          <w:p>
            <w:pPr>
              <w:pStyle w:val="Informacindecontacto"/>
              <w:widowControl/>
              <w:spacing w:before="0" w:after="0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/>
              </w:rPr>
            </w:pPr>
            <w:sdt>
              <w:sdtPr>
                <w:id w:val="795945383"/>
                <w:placeholder>
                  <w:docPart w:val="4A27A7654BAE42F281DF22B3071FEAED"/>
                </w:placeholder>
                <w:alias w:val="Escriba la dirección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Dirección</w:t>
                </w:r>
              </w:sdtContent>
            </w:sdt>
            <w:r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es-ES"/>
              </w:rPr>
              <w:t xml:space="preserve"> </w:t>
            </w:r>
            <w:sdt>
              <w:sdtPr>
                <w:id w:val="1681778526"/>
                <w:placeholder>
                  <w:docPart w:val="F18377308B404650B525636E867A9E4A"/>
                </w:placeholder>
                <w:alias w:val="Punto de división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·</w:t>
                </w:r>
              </w:sdtContent>
            </w:sdt>
            <w:r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es-ES"/>
              </w:rPr>
              <w:t xml:space="preserve"> </w:t>
            </w:r>
            <w:sdt>
              <w:sdtPr>
                <w:id w:val="908633700"/>
                <w:placeholder>
                  <w:docPart w:val="783F82ED4EB54146978D3E4B475D4275"/>
                </w:placeholder>
                <w:alias w:val="Escriba el teléfono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Teléfono</w:t>
                </w:r>
              </w:sdtContent>
            </w:sdt>
          </w:p>
          <w:p>
            <w:pPr>
              <w:pStyle w:val="Nfasisenlainformacindecontacto"/>
              <w:widowControl/>
              <w:spacing w:before="0" w:after="0"/>
              <w:rPr>
                <w:rFonts w:eastAsia="Calibri"/>
                <w:kern w:val="0"/>
                <w:sz w:val="22"/>
                <w:szCs w:val="22"/>
                <w:lang w:val="es-ES" w:eastAsia="en-US"/>
              </w:rPr>
            </w:pPr>
            <w:sdt>
              <w:sdtPr>
                <w:id w:val="469538240"/>
                <w:placeholder>
                  <w:docPart w:val="321A6A8BFAC64BB59A213561A4B1EFFE"/>
                </w:placeholder>
                <w:alias w:val="Escriba el correo electrónico: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es-ES" w:eastAsia="en-US" w:bidi="ar-SA"/>
                  </w:rPr>
                  <w:t>Correo electrónico</w:t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es-ES" w:eastAsia="en-US" w:bidi="es-ES"/>
              </w:rPr>
              <w:t xml:space="preserve"> </w:t>
            </w:r>
            <w:sdt>
              <w:sdtPr>
                <w:id w:val="787953838"/>
                <w:placeholder>
                  <w:docPart w:val="CEDCCDE4AE6D44FDBD3897DB258E1BB1"/>
                </w:placeholder>
                <w:alias w:val="Punto de división: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es-ES" w:eastAsia="en-US" w:bidi="ar-SA"/>
                  </w:rPr>
                  <w:t>·</w:t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es-ES" w:eastAsia="en-US" w:bidi="es-ES"/>
              </w:rPr>
              <w:t xml:space="preserve"> </w:t>
            </w:r>
            <w:sdt>
              <w:sdtPr>
                <w:id w:val="771493359"/>
                <w:placeholder>
                  <w:docPart w:val="12045974980F4F7A8A185010F9FEBF32"/>
                </w:placeholder>
                <w:alias w:val="Escriba el perfil de LinkedIn: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es-ES" w:eastAsia="en-US" w:bidi="ar-SA"/>
                  </w:rPr>
                  <w:t>Perfil de LinkedIn</w:t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es-ES" w:eastAsia="en-US" w:bidi="es-ES"/>
              </w:rPr>
              <w:t xml:space="preserve"> </w:t>
            </w:r>
            <w:sdt>
              <w:sdtPr>
                <w:id w:val="18151681"/>
                <w:placeholder>
                  <w:docPart w:val="3B35BD2761344CCB81C8CEFD3CCB0014"/>
                </w:placeholder>
                <w:alias w:val="Punto de división: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es-ES" w:eastAsia="en-US" w:bidi="ar-SA"/>
                  </w:rPr>
                  <w:t>·</w:t>
                </w:r>
              </w:sdtContent>
            </w:sdt>
            <w:r>
              <w:rPr>
                <w:rFonts w:eastAsia="Calibri"/>
                <w:kern w:val="0"/>
                <w:sz w:val="22"/>
                <w:szCs w:val="22"/>
                <w:lang w:val="es-ES" w:eastAsia="en-US" w:bidi="es-ES"/>
              </w:rPr>
              <w:t xml:space="preserve"> </w:t>
            </w:r>
            <w:sdt>
              <w:sdtPr>
                <w:id w:val="170283909"/>
                <w:placeholder>
                  <w:docPart w:val="2F058EAD0D4B4F618C100A7103AC65D8"/>
                </w:placeholder>
                <w:alias w:val="Escriba su Twitter, blog o cartera:"/>
              </w:sdtPr>
              <w:sdtContent>
                <w:r>
                  <w:rPr>
                    <w:rFonts w:eastAsia="Calibri"/>
                    <w:kern w:val="0"/>
                    <w:sz w:val="22"/>
                    <w:szCs w:val="22"/>
                    <w:lang w:val="es-ES" w:eastAsia="en-US" w:bidi="ar-SA"/>
                  </w:rPr>
                  <w:t>Twitter/Blog/Cartera</w:t>
                </w:r>
              </w:sdtContent>
            </w:sdt>
          </w:p>
        </w:tc>
      </w:tr>
      <w:tr>
        <w:trPr/>
        <w:tc>
          <w:tcPr>
            <w:tcW w:w="9026" w:type="dxa"/>
            <w:tcBorders/>
            <w:tcMar>
              <w:top w:w="432" w:type="dxa"/>
              <w:bottom w:w="115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857268866"/>
                <w:placeholder>
                  <w:docPart w:val="CFC7B463F3BF4E3FB439FB08534FF5CA"/>
                </w:placeholder>
                <w:alias w:val="Escriba el texto del currículo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Para reemplazar este texto por el suyo, haga clic en él y comience a escribir. Exponga brevemente su objetivo profesional o resuma los aspectos que le hacen destacar. Use el lenguaje de la descripción del trabajo a modo de palabras clave.</w:t>
                </w:r>
              </w:sdtContent>
            </w:sdt>
          </w:p>
        </w:tc>
      </w:tr>
    </w:tbl>
    <w:p>
      <w:pPr>
        <w:pStyle w:val="Ttulo1"/>
        <w:rPr/>
      </w:pPr>
      <w:r>
        <mc:AlternateContent>
          <mc:Choice Requires="wps">
            <w:drawing>
              <wp:anchor behindDoc="0" distT="0" distB="19050" distL="0" distR="26035" simplePos="0" locked="0" layoutInCell="0" allowOverlap="1" relativeHeight="3" wp14:anchorId="476732EE">
                <wp:simplePos x="0" y="0"/>
                <wp:positionH relativeFrom="column">
                  <wp:posOffset>-989965</wp:posOffset>
                </wp:positionH>
                <wp:positionV relativeFrom="paragraph">
                  <wp:posOffset>-2701290</wp:posOffset>
                </wp:positionV>
                <wp:extent cx="393065" cy="1828800"/>
                <wp:effectExtent l="6350" t="6350" r="6350" b="6350"/>
                <wp:wrapNone/>
                <wp:docPr id="1" name="Rectá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" cy="1828800"/>
                        </a:xfrm>
                        <a:prstGeom prst="rect">
                          <a:avLst/>
                        </a:prstGeom>
                        <a:solidFill>
                          <a:srgbClr val="1d824c"/>
                        </a:solidFill>
                        <a:ln>
                          <a:solidFill>
                            <a:srgbClr val="1560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path="m0,0l-2147483645,0l-2147483645,-2147483646l0,-2147483646xe" fillcolor="#1d824c" stroked="t" o:allowincell="f" style="position:absolute;margin-left:-77.95pt;margin-top:-212.7pt;width:30.9pt;height:143.95pt;mso-wrap-style:none;v-text-anchor:middle" wp14:anchorId="476732EE">
                <v:fill o:detectmouseclick="t" type="solid" color2="#e27db3"/>
                <v:stroke color="#156038" weight="12600" joinstyle="miter" endcap="flat"/>
                <w10:wrap type="none"/>
              </v:rect>
            </w:pict>
          </mc:Fallback>
        </mc:AlternateContent>
      </w:r>
      <w:sdt>
        <w:sdtPr>
          <w:id w:val="492014352"/>
          <w:placeholder>
            <w:docPart w:val="DA9774C37C364049A916DA171F21DD0B"/>
          </w:placeholder>
          <w:alias w:val="Experiencia:"/>
        </w:sdtPr>
        <w:sdtContent>
          <w:r>
            <w:rPr/>
            <w:t>Experiencia</w:t>
          </w:r>
        </w:sdtContent>
      </w:sdt>
    </w:p>
    <w:tbl>
      <w:tblPr>
        <w:tblStyle w:val="Tablaconcuadrcula"/>
        <w:tblW w:w="4950" w:type="pct"/>
        <w:jc w:val="left"/>
        <w:tblInd w:w="72" w:type="dxa"/>
        <w:tblLayout w:type="fixed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935"/>
      </w:tblGrid>
      <w:tr>
        <w:trPr/>
        <w:tc>
          <w:tcPr>
            <w:tcW w:w="8935" w:type="dxa"/>
            <w:tcBorders>
              <w:left w:val="dotted" w:sz="18" w:space="0" w:color="BFBFBF"/>
            </w:tcBorders>
          </w:tcPr>
          <w:p>
            <w:pPr>
              <w:pStyle w:val="Ttulo3"/>
              <w:widowControl/>
              <w:spacing w:before="0" w:after="0"/>
              <w:jc w:val="left"/>
              <w:rPr>
                <w:color w:val="595959"/>
                <w:kern w:val="0"/>
                <w:sz w:val="22"/>
                <w:lang w:val="es-ES" w:eastAsia="en-US" w:bidi="ar-SA"/>
              </w:rPr>
            </w:pPr>
            <w:sdt>
              <w:sdtPr>
                <w:id w:val="290422838"/>
                <w:placeholder>
                  <w:docPart w:val="5AA15E3411714E8EB9ECA778AA3B2ABE"/>
                </w:placeholder>
                <w:alias w:val="Escriba la fecha de inicio de la compañía 1: 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 xml:space="preserve">Fecha de inicio – </w:t>
                </w:r>
              </w:sdtContent>
            </w:sdt>
            <w:sdt>
              <w:sdtPr>
                <w:id w:val="1933402028"/>
                <w:placeholder>
                  <w:docPart w:val="DA48FF0DE8BC49378E6E0F10026B4BEE"/>
                </w:placeholder>
                <w:alias w:val="Escriba la fecha de finalización de la empresa 1: 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Fecha de finalización</w:t>
                </w:r>
              </w:sdtContent>
            </w:sdt>
          </w:p>
          <w:p>
            <w:pPr>
              <w:pStyle w:val="Ttulo2"/>
              <w:widowControl/>
              <w:spacing w:before="0" w:after="40"/>
              <w:jc w:val="left"/>
              <w:rPr>
                <w:kern w:val="0"/>
                <w:lang w:val="es-ES" w:eastAsia="en-US"/>
              </w:rPr>
            </w:pPr>
            <w:sdt>
              <w:sdtPr>
                <w:id w:val="1515322902"/>
                <w:placeholder>
                  <w:docPart w:val="686133AE51CF41DC85C4ABA7C3D7E4C9"/>
                </w:placeholder>
                <w:alias w:val="Escriba el puesto 1:"/>
              </w:sdtPr>
              <w:sdtContent>
                <w:r>
                  <w:rPr>
                    <w:kern w:val="0"/>
                    <w:lang w:val="es-ES" w:eastAsia="en-US" w:bidi="ar-SA"/>
                  </w:rPr>
                  <w:t>Puesto</w:t>
                </w:r>
              </w:sdtContent>
            </w:sdt>
            <w:r>
              <w:rPr>
                <w:kern w:val="0"/>
                <w:lang w:val="es-ES" w:eastAsia="en-US" w:bidi="es-ES"/>
              </w:rPr>
              <w:t xml:space="preserve">, </w:t>
            </w:r>
            <w:sdt>
              <w:sdtPr>
                <w:id w:val="717642694"/>
                <w:placeholder>
                  <w:docPart w:val="5379E6B3CACE4489AAA9CACC055EE84E"/>
                </w:placeholder>
                <w:alias w:val="Escriba la empresa 1:"/>
              </w:sdtPr>
              <w:sdtContent>
                <w:r>
                  <w:rPr>
                    <w:kern w:val="0"/>
                    <w:lang w:val="es-ES" w:eastAsia="en-US" w:bidi="ar-SA"/>
                  </w:rPr>
                  <w:t>Compañía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835184167"/>
                <w:placeholder>
                  <w:docPart w:val="CC94C6ED6EC8400DB02A0CDB7A4AF9BD"/>
                </w:placeholder>
                <w:alias w:val="Escriba los detalles del puesto 1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Describa sus responsabilidades y logros recalcando el impacto y los resultados conseguidos. Puede poner ejemplos, pero sea conciso.</w:t>
                </w:r>
              </w:sdtContent>
            </w:sdt>
          </w:p>
        </w:tc>
      </w:tr>
      <w:tr>
        <w:trPr/>
        <w:tc>
          <w:tcPr>
            <w:tcW w:w="8935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Ttulo3"/>
              <w:widowControl/>
              <w:spacing w:before="0" w:after="0"/>
              <w:jc w:val="left"/>
              <w:rPr>
                <w:color w:val="595959"/>
                <w:kern w:val="0"/>
                <w:sz w:val="22"/>
                <w:lang w:val="es-ES" w:eastAsia="en-US"/>
              </w:rPr>
            </w:pPr>
            <w:sdt>
              <w:sdtPr>
                <w:id w:val="124100251"/>
                <w:placeholder>
                  <w:docPart w:val="94E3AD0F3CF241AB85EE75AA001E2B42"/>
                </w:placeholder>
                <w:alias w:val="Escriba la fecha de inicio de la empresa 2: 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Fecha de inicio</w:t>
                </w:r>
              </w:sdtContent>
            </w:sdt>
            <w:r>
              <w:rPr>
                <w:color w:val="595959"/>
                <w:kern w:val="0"/>
                <w:sz w:val="22"/>
                <w:lang w:val="es-ES" w:eastAsia="en-US" w:bidi="es-ES"/>
              </w:rPr>
              <w:t xml:space="preserve"> – </w:t>
            </w:r>
            <w:sdt>
              <w:sdtPr>
                <w:id w:val="1281273352"/>
                <w:placeholder>
                  <w:docPart w:val="5E9CD8533576465DB9FE08E128ED6133"/>
                </w:placeholder>
                <w:alias w:val="Escriba la fecha de finalización de la empresa 2: 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Fecha de finalización</w:t>
                </w:r>
              </w:sdtContent>
            </w:sdt>
          </w:p>
          <w:p>
            <w:pPr>
              <w:pStyle w:val="Ttulo2"/>
              <w:widowControl/>
              <w:spacing w:before="0" w:after="40"/>
              <w:jc w:val="left"/>
              <w:rPr>
                <w:kern w:val="0"/>
                <w:lang w:val="es-ES" w:eastAsia="en-US"/>
              </w:rPr>
            </w:pPr>
            <w:sdt>
              <w:sdtPr>
                <w:id w:val="1854584738"/>
                <w:placeholder>
                  <w:docPart w:val="DD62EE20AA0B4C1CA97C5A79FC390673"/>
                </w:placeholder>
                <w:alias w:val="Escriba el puesto 2:"/>
              </w:sdtPr>
              <w:sdtContent>
                <w:r>
                  <w:rPr>
                    <w:kern w:val="0"/>
                    <w:lang w:val="es-ES" w:eastAsia="en-US" w:bidi="ar-SA"/>
                  </w:rPr>
                  <w:t>Puesto</w:t>
                </w:r>
              </w:sdtContent>
            </w:sdt>
            <w:r>
              <w:rPr>
                <w:kern w:val="0"/>
                <w:lang w:val="es-ES" w:eastAsia="en-US" w:bidi="es-ES"/>
              </w:rPr>
              <w:t xml:space="preserve">, </w:t>
            </w:r>
            <w:sdt>
              <w:sdtPr>
                <w:id w:val="1777853880"/>
                <w:placeholder>
                  <w:docPart w:val="77BE4151EB294FF2A2C643B7998484DA"/>
                </w:placeholder>
                <w:alias w:val="Escriba la empresa 2:"/>
              </w:sdtPr>
              <w:sdtContent>
                <w:r>
                  <w:rPr>
                    <w:kern w:val="0"/>
                    <w:lang w:val="es-ES" w:eastAsia="en-US" w:bidi="ar-SA"/>
                  </w:rPr>
                  <w:t>Compañía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658275444"/>
                <w:placeholder>
                  <w:docPart w:val="D39287FFD9A14EFDB55C77828F0198A1"/>
                </w:placeholder>
                <w:alias w:val="Escriba los detalles del puesto 2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Describa sus responsabilidades y logros recalcando el impacto y los resultados conseguidos. Puede poner ejemplos, pero sea conciso.</w:t>
                </w:r>
              </w:sdtContent>
            </w:sdt>
          </w:p>
        </w:tc>
      </w:tr>
    </w:tbl>
    <w:p>
      <w:pPr>
        <w:pStyle w:val="Ttulo1"/>
        <w:rPr/>
      </w:pPr>
      <w:sdt>
        <w:sdtPr>
          <w:id w:val="1593713843"/>
          <w:placeholder>
            <w:docPart w:val="A3CCD2FF9B214F46AF081BB1E6E7EBE7"/>
          </w:placeholder>
          <w:alias w:val="Educación:"/>
        </w:sdtPr>
        <w:sdtContent>
          <w:r>
            <w:rPr/>
            <w:t>Educación</w:t>
          </w:r>
        </w:sdtContent>
      </w:sdt>
    </w:p>
    <w:tbl>
      <w:tblPr>
        <w:tblStyle w:val="Tablaconcuadrcula"/>
        <w:tblW w:w="4950" w:type="pct"/>
        <w:jc w:val="left"/>
        <w:tblInd w:w="72" w:type="dxa"/>
        <w:tblLayout w:type="fixed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935"/>
      </w:tblGrid>
      <w:tr>
        <w:trPr/>
        <w:tc>
          <w:tcPr>
            <w:tcW w:w="8935" w:type="dxa"/>
            <w:tcBorders>
              <w:left w:val="dotted" w:sz="18" w:space="0" w:color="BFBFBF"/>
            </w:tcBorders>
          </w:tcPr>
          <w:p>
            <w:pPr>
              <w:pStyle w:val="Ttulo3"/>
              <w:widowControl/>
              <w:spacing w:before="0" w:after="0"/>
              <w:jc w:val="left"/>
              <w:rPr>
                <w:color w:val="595959"/>
                <w:kern w:val="0"/>
                <w:sz w:val="22"/>
                <w:lang w:val="es-ES" w:eastAsia="en-US"/>
              </w:rPr>
            </w:pPr>
            <w:sdt>
              <w:sdtPr>
                <w:id w:val="451131988"/>
                <w:placeholder>
                  <w:docPart w:val="2CF3EA2DB4194DE4A22A6F80FD7D7755"/>
                </w:placeholder>
                <w:alias w:val="Escriba el mes de la universidad 1: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Mes</w:t>
                </w:r>
              </w:sdtContent>
            </w:sdt>
            <w:r>
              <w:rPr>
                <w:color w:val="595959"/>
                <w:kern w:val="0"/>
                <w:sz w:val="22"/>
                <w:lang w:val="es-ES" w:eastAsia="en-US" w:bidi="es-ES"/>
              </w:rPr>
              <w:t xml:space="preserve"> </w:t>
            </w:r>
            <w:sdt>
              <w:sdtPr>
                <w:id w:val="378000853"/>
                <w:placeholder>
                  <w:docPart w:val="4227FEEDF75B4E5597DAB9DD50B1E0A8"/>
                </w:placeholder>
                <w:alias w:val="Escriba el año de la universidad 1: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Año</w:t>
                </w:r>
              </w:sdtContent>
            </w:sdt>
          </w:p>
          <w:p>
            <w:pPr>
              <w:pStyle w:val="Ttulo2"/>
              <w:widowControl/>
              <w:spacing w:before="0" w:after="40"/>
              <w:jc w:val="left"/>
              <w:rPr>
                <w:kern w:val="0"/>
                <w:lang w:val="es-ES" w:eastAsia="en-US"/>
              </w:rPr>
            </w:pPr>
            <w:sdt>
              <w:sdtPr>
                <w:id w:val="776334538"/>
                <w:placeholder>
                  <w:docPart w:val="2A86028F228F422A92D0C57920E91FA0"/>
                </w:placeholder>
                <w:alias w:val="Escriba el nombre del grado 1:"/>
              </w:sdtPr>
              <w:sdtContent>
                <w:r>
                  <w:rPr>
                    <w:kern w:val="0"/>
                    <w:lang w:val="es-ES" w:eastAsia="en-US" w:bidi="ar-SA"/>
                  </w:rPr>
                  <w:t>Nombre del grado</w:t>
                </w:r>
              </w:sdtContent>
            </w:sdt>
            <w:r>
              <w:rPr>
                <w:kern w:val="0"/>
                <w:lang w:val="es-ES" w:eastAsia="en-US" w:bidi="es-ES"/>
              </w:rPr>
              <w:t xml:space="preserve">, </w:t>
            </w:r>
            <w:sdt>
              <w:sdtPr>
                <w:id w:val="277498830"/>
                <w:placeholder>
                  <w:docPart w:val="FADF81B27BE542809566BDE877B05FCB"/>
                </w:placeholder>
                <w:alias w:val="Escriba la universidad 1:"/>
              </w:sdtPr>
              <w:sdtContent>
                <w:r>
                  <w:rPr>
                    <w:kern w:val="0"/>
                    <w:lang w:val="es-ES" w:eastAsia="en-US" w:bidi="ar-SA"/>
                  </w:rPr>
                  <w:t>Universidad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762599385"/>
                <w:placeholder>
                  <w:docPart w:val="B8879C9E281A4A62A276C7054A527FEA"/>
                </w:placeholder>
                <w:alias w:val="Escriba los detalles de la formación 1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Puede presumir de sus buenas notas y mencionar las recompensas y honores recibidos. No dude en comentar brevemente sus tareas actuales.</w:t>
                </w:r>
              </w:sdtContent>
            </w:sdt>
          </w:p>
        </w:tc>
      </w:tr>
      <w:tr>
        <w:trPr/>
        <w:tc>
          <w:tcPr>
            <w:tcW w:w="8935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Ttulo3"/>
              <w:widowControl/>
              <w:spacing w:before="0" w:after="0"/>
              <w:jc w:val="left"/>
              <w:rPr>
                <w:color w:val="595959"/>
                <w:kern w:val="0"/>
                <w:sz w:val="22"/>
                <w:lang w:val="es-ES" w:eastAsia="en-US"/>
              </w:rPr>
            </w:pPr>
            <w:sdt>
              <w:sdtPr>
                <w:id w:val="836226038"/>
                <w:placeholder>
                  <w:docPart w:val="1DED97F2D3F94B46870B5183040D2BAC"/>
                </w:placeholder>
                <w:alias w:val="Escriba el mes de la universidad 2: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Mes</w:t>
                </w:r>
              </w:sdtContent>
            </w:sdt>
            <w:r>
              <w:rPr>
                <w:color w:val="595959"/>
                <w:kern w:val="0"/>
                <w:sz w:val="22"/>
                <w:lang w:val="es-ES" w:eastAsia="en-US" w:bidi="es-ES"/>
              </w:rPr>
              <w:t xml:space="preserve"> </w:t>
            </w:r>
            <w:sdt>
              <w:sdtPr>
                <w:id w:val="500325923"/>
                <w:placeholder>
                  <w:docPart w:val="C96A509411BD4B7D8BF3EF36F29EA28E"/>
                </w:placeholder>
                <w:alias w:val="Escriba el año de la universidad 2:"/>
              </w:sdtPr>
              <w:sdtContent>
                <w:r>
                  <w:rPr>
                    <w:color w:val="595959"/>
                    <w:kern w:val="0"/>
                    <w:sz w:val="22"/>
                    <w:lang w:val="es-ES" w:eastAsia="en-US" w:bidi="ar-SA"/>
                  </w:rPr>
                  <w:t>Año</w:t>
                </w:r>
              </w:sdtContent>
            </w:sdt>
          </w:p>
          <w:p>
            <w:pPr>
              <w:pStyle w:val="Ttulo2"/>
              <w:widowControl/>
              <w:spacing w:before="0" w:after="40"/>
              <w:jc w:val="left"/>
              <w:rPr>
                <w:kern w:val="0"/>
                <w:lang w:val="es-ES" w:eastAsia="en-US"/>
              </w:rPr>
            </w:pPr>
            <w:sdt>
              <w:sdtPr>
                <w:id w:val="1346223689"/>
                <w:placeholder>
                  <w:docPart w:val="9B48719D773E484D8427A0308FE0FDE4"/>
                </w:placeholder>
                <w:alias w:val="Escriba el nombre del grado 2:"/>
              </w:sdtPr>
              <w:sdtContent>
                <w:r>
                  <w:rPr>
                    <w:kern w:val="0"/>
                    <w:lang w:val="es-ES" w:eastAsia="en-US" w:bidi="ar-SA"/>
                  </w:rPr>
                  <w:t>Nombre del grado</w:t>
                </w:r>
              </w:sdtContent>
            </w:sdt>
            <w:r>
              <w:rPr>
                <w:kern w:val="0"/>
                <w:lang w:val="es-ES" w:eastAsia="en-US" w:bidi="es-ES"/>
              </w:rPr>
              <w:t xml:space="preserve">, </w:t>
            </w:r>
            <w:sdt>
              <w:sdtPr>
                <w:id w:val="1249960128"/>
                <w:placeholder>
                  <w:docPart w:val="B0BD5EBA58FC42DB9213065E80AD812D"/>
                </w:placeholder>
                <w:alias w:val="Escriba la universidad 2:"/>
              </w:sdtPr>
              <w:sdtContent>
                <w:r>
                  <w:rPr>
                    <w:kern w:val="0"/>
                    <w:lang w:val="es-ES" w:eastAsia="en-US" w:bidi="ar-SA"/>
                  </w:rPr>
                  <w:t>Universidad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1049779912"/>
                <w:placeholder>
                  <w:docPart w:val="C07820E1AD324719B2BB92F5E88E322A"/>
                </w:placeholder>
                <w:alias w:val="Escriba los detalles de la formación 2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Puede presumir de sus buenas notas y mencionar las recompensas y honores recibidos. No dude en comentar brevemente sus tareas actuales.</w:t>
                </w:r>
              </w:sdtContent>
            </w:sdt>
          </w:p>
        </w:tc>
      </w:tr>
    </w:tbl>
    <w:p>
      <w:pPr>
        <w:pStyle w:val="Ttulo1"/>
        <w:rPr/>
      </w:pPr>
      <w:sdt>
        <w:sdtPr>
          <w:id w:val="206807543"/>
          <w:placeholder>
            <w:docPart w:val="D82BCE04686240DA92947BAA3A9B2955"/>
          </w:placeholder>
          <w:alias w:val="Aptitudes:"/>
        </w:sdtPr>
        <w:sdtContent>
          <w:r>
            <w:rPr/>
            <w:t>Aptitudes</w:t>
          </w:r>
        </w:sdtContent>
      </w:sdt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410"/>
        <w:gridCol w:w="4615"/>
      </w:tblGrid>
      <w:tr>
        <w:trPr/>
        <w:tc>
          <w:tcPr>
            <w:tcW w:w="4410" w:type="dxa"/>
            <w:tcBorders/>
          </w:tcPr>
          <w:p>
            <w:pPr>
              <w:pStyle w:val="ListBullet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723330518"/>
                <w:placeholder>
                  <w:docPart w:val="0E91B71110E649F0A797D1038A389739"/>
                </w:placeholder>
                <w:alias w:val="Escriba sus aptitudes (1)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Enumere sus puntos fuertes que sean relevantes para el puesto al que aspira</w:t>
                </w:r>
              </w:sdtContent>
            </w:sdt>
          </w:p>
          <w:p>
            <w:pPr>
              <w:pStyle w:val="ListBullet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1999398251"/>
                <w:placeholder>
                  <w:docPart w:val="829559728C7247688B6F1E3C84721443"/>
                </w:placeholder>
                <w:alias w:val="Escriba sus aptitudes (2)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Indique uno de sus puntos fuertes</w:t>
                </w:r>
              </w:sdtContent>
            </w:sdt>
          </w:p>
        </w:tc>
        <w:tc>
          <w:tcPr>
            <w:tcW w:w="4615" w:type="dxa"/>
            <w:tcBorders/>
            <w:tcMar>
              <w:left w:w="360" w:type="dxa"/>
            </w:tcMar>
          </w:tcPr>
          <w:p>
            <w:pPr>
              <w:pStyle w:val="ListBullet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657059129"/>
                <w:placeholder>
                  <w:docPart w:val="5A2E96C24D3542229F5F9175CE0F412F"/>
                </w:placeholder>
                <w:alias w:val="Escriba sus aptitudes (3)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Indique uno de sus puntos fuertes</w:t>
                </w:r>
              </w:sdtContent>
            </w:sdt>
          </w:p>
          <w:p>
            <w:pPr>
              <w:pStyle w:val="ListBullet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1271029661"/>
                <w:placeholder>
                  <w:docPart w:val="23983C108B9A44A196367F02C13C1263"/>
                </w:placeholder>
                <w:alias w:val="Escriba sus aptitudes (4)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Indique uno de sus puntos fuertes</w:t>
                </w:r>
              </w:sdtContent>
            </w:sdt>
          </w:p>
          <w:p>
            <w:pPr>
              <w:pStyle w:val="ListBullet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eastAsia="Calibri"/>
                <w:color w:val="595959"/>
                <w:kern w:val="0"/>
                <w:sz w:val="22"/>
                <w:szCs w:val="22"/>
                <w:lang w:val="es-ES" w:eastAsia="en-US" w:bidi="ar-SA"/>
              </w:rPr>
            </w:pPr>
            <w:sdt>
              <w:sdtPr>
                <w:id w:val="1823407199"/>
                <w:placeholder>
                  <w:docPart w:val="2E38ABF1661E4803B5CD85FAD457B5BE"/>
                </w:placeholder>
                <w:alias w:val="Escriba sus aptitudes (5):"/>
              </w:sdtPr>
              <w:sdtContent>
                <w:r>
                  <w:rPr>
                    <w:rFonts w:eastAsia="Calibri"/>
                    <w:color w:val="595959"/>
                    <w:kern w:val="0"/>
                    <w:sz w:val="22"/>
                    <w:szCs w:val="22"/>
                    <w:lang w:val="es-ES" w:eastAsia="en-US" w:bidi="ar-SA"/>
                  </w:rPr>
                  <w:t>Indique uno de sus puntos fuertes</w:t>
                </w:r>
              </w:sdtContent>
            </w:sdt>
          </w:p>
        </w:tc>
      </w:tr>
    </w:tbl>
    <w:p>
      <w:pPr>
        <w:pStyle w:val="Ttulo1"/>
        <w:rPr/>
      </w:pPr>
      <w:sdt>
        <w:sdtPr>
          <w:id w:val="411194210"/>
          <w:placeholder>
            <w:docPart w:val="47D0BD78B94A481B88392A4BD46CD3C3"/>
          </w:placeholder>
          <w:alias w:val="Actividades:"/>
        </w:sdtPr>
        <w:sdtContent>
          <w:r>
            <w:rPr/>
            <w:t>Actividades</w:t>
          </w:r>
        </w:sdtContent>
      </w:sdt>
    </w:p>
    <w:p>
      <w:pPr>
        <w:pStyle w:val="Normal"/>
        <w:rPr/>
      </w:pPr>
      <w:sdt>
        <w:sdtPr>
          <w:id w:val="725865189"/>
          <w:placeholder>
            <w:docPart w:val="6E4C6B0974164DCA89B78F020047F203"/>
          </w:placeholder>
          <w:alias w:val="Escriba la descripción de las actividades:"/>
        </w:sdtPr>
        <w:sdtContent>
          <w:r>
            <w:rPr/>
            <w:t>En esta sección puede destacar sus aficiones y actividades, siempre que sean relevantes, y cómo se relaciona con los demás. Es buena idea incluir aquí sus experiencias de liderazgo y voluntariado. También puede añadir otros aspectos positivos como publicaciones, certificados o el dominio de idiomas, entre otros.</w:t>
          </w:r>
        </w:sdtContent>
      </w:sdt>
    </w:p>
    <w:sectPr>
      <w:headerReference w:type="first" r:id="rId2"/>
      <w:footerReference w:type="default" r:id="rId3"/>
      <w:type w:val="nextPage"/>
      <w:pgSz w:w="11906" w:h="16838"/>
      <w:pgMar w:left="1440" w:right="1440" w:gutter="0" w:header="576" w:top="950" w:footer="720" w:bottom="108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01683375"/>
    </w:sdtPr>
    <w:sdtContent>
      <w:p>
        <w:pPr>
          <w:pStyle w:val="Piedepgina"/>
          <w:rPr>
            <w:lang w:val="es-ES_tradnl"/>
          </w:rPr>
        </w:pPr>
        <w:r>
          <w:rPr>
            <w:lang w:val="es-ES_tradnl" w:bidi="es-ES"/>
          </w:rPr>
          <w:fldChar w:fldCharType="begin"/>
        </w:r>
        <w:r>
          <w:rPr>
            <w:lang w:val="es-ES_tradnl" w:bidi="es-ES"/>
          </w:rPr>
          <w:instrText xml:space="preserve"> PAGE </w:instrText>
        </w:r>
        <w:r>
          <w:rPr>
            <w:lang w:val="es-ES_tradnl" w:bidi="es-ES"/>
          </w:rPr>
          <w:fldChar w:fldCharType="separate"/>
        </w:r>
        <w:r>
          <w:rPr>
            <w:lang w:val="es-ES_tradnl" w:bidi="es-ES"/>
          </w:rPr>
          <w:t>0</w:t>
        </w:r>
        <w:r>
          <w:rPr>
            <w:lang w:val="es-ES_tradnl" w:bidi="es-ES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mc:AlternateContent>
        <mc:Choice Requires="wps">
          <w:drawing>
            <wp:anchor behindDoc="1" distT="0" distB="19050" distL="0" distR="19050" simplePos="0" locked="0" layoutInCell="0" allowOverlap="1" relativeHeight="2" wp14:anchorId="474E7A88">
              <wp:simplePos x="0" y="0"/>
              <wp:positionH relativeFrom="page">
                <wp:align>center</wp:align>
              </wp:positionH>
              <wp:positionV relativeFrom="page">
                <wp:posOffset>1849120</wp:posOffset>
              </wp:positionV>
              <wp:extent cx="7750175" cy="0"/>
              <wp:effectExtent l="0" t="3810" r="0" b="3810"/>
              <wp:wrapNone/>
              <wp:docPr id="2" name="Conector recto 5" descr="Línea de división de encabezad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080" cy="0"/>
                      </a:xfrm>
                      <a:prstGeom prst="line">
                        <a:avLst/>
                      </a:prstGeom>
                      <a:ln>
                        <a:solidFill>
                          <a:srgbClr val="000000">
                            <a:lumMod val="65000"/>
                            <a:lumOff val="35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7.5pt,145.6pt" to="602.7pt,145.6pt" ID="Conector recto 5" stroked="t" o:allowincell="f" style="position:absolute;mso-position-horizontal:center;mso-position-horizontal-relative:page;mso-position-vertical-relative:page" wp14:anchorId="474E7A88">
              <v:stroke color="#595959" weight="648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4"/>
        <w:color w:val="1D824C" w:themeColor="accent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4"/>
        <w:color w:val="1D824C" w:themeColor="accent1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24"/>
        <w:color w:val="1D824C" w:themeColor="accent1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2"/>
        <w:color w:val="1D824C" w:themeColor="accent1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sz w:val="22"/>
        <w:color w:val="1D824C" w:themeColor="accent1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sz w:val="22"/>
        <w:color w:val="1D824C" w:themeColor="accent1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sz w:val="22"/>
        <w:color w:val="1D824C" w:themeColor="accent1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17fc"/>
    <w:pPr>
      <w:widowControl/>
      <w:bidi w:val="0"/>
      <w:spacing w:before="0" w:after="0"/>
      <w:jc w:val="left"/>
    </w:pPr>
    <w:rPr>
      <w:rFonts w:ascii="Calibri" w:hAnsi="Calibri" w:cs="Calibri" w:eastAsia="Calibri" w:asciiTheme="minorHAnsi" w:eastAsiaTheme="minorHAnsi" w:hAnsiTheme="minorHAnsi"/>
      <w:color w:val="595959" w:themeColor="text1" w:themeTint="a6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 w:val="true"/>
      <w:keepLines/>
      <w:spacing w:before="400" w:after="200"/>
      <w:contextualSpacing/>
      <w:outlineLvl w:val="0"/>
    </w:pPr>
    <w:rPr>
      <w:rFonts w:ascii="Georgia" w:hAnsi="Georgia" w:eastAsia="" w:cs="" w:cstheme="majorBidi" w:eastAsiaTheme="majorEastAsia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before="0" w:after="40"/>
      <w:outlineLvl w:val="1"/>
    </w:pPr>
    <w:rPr>
      <w:rFonts w:eastAsia=""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=""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 w:val="true"/>
      <w:keepLines/>
      <w:spacing w:before="40" w:after="0"/>
      <w:outlineLvl w:val="3"/>
    </w:pPr>
    <w:rPr>
      <w:rFonts w:ascii="Georgia" w:hAnsi="Georgia" w:eastAsia="" w:cs="" w:cstheme="majorBidi" w:eastAsiaTheme="majorEastAsia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 w:val="true"/>
      <w:keepLines/>
      <w:spacing w:before="40" w:after="0"/>
      <w:outlineLvl w:val="4"/>
    </w:pPr>
    <w:rPr>
      <w:rFonts w:ascii="Georgia" w:hAnsi="Georgia" w:eastAsia="" w:cs="" w:cstheme="majorBidi" w:eastAsiaTheme="majorEastAsia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 w:val="true"/>
      <w:keepLines/>
      <w:spacing w:before="40" w:after="0"/>
      <w:outlineLvl w:val="5"/>
    </w:pPr>
    <w:rPr>
      <w:rFonts w:ascii="Georgia" w:hAnsi="Georgia" w:eastAsia="" w:cs="" w:cstheme="majorBidi" w:eastAsiaTheme="majorEastAsia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 w:val="true"/>
      <w:keepLines/>
      <w:spacing w:before="40" w:after="0"/>
      <w:outlineLvl w:val="6"/>
    </w:pPr>
    <w:rPr>
      <w:rFonts w:ascii="Georgia" w:hAnsi="Georgia" w:eastAsia="" w:cs="" w:cstheme="majorBidi" w:eastAsiaTheme="majorEastAsia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 w:val="true"/>
      <w:keepLines/>
      <w:spacing w:before="40" w:after="0"/>
      <w:outlineLvl w:val="7"/>
    </w:pPr>
    <w:rPr>
      <w:rFonts w:ascii="Georgia" w:hAnsi="Georgia" w:eastAsia="" w:cs="" w:cstheme="majorBidi" w:eastAsiaTheme="majorEastAsia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 w:val="true"/>
      <w:keepLines/>
      <w:spacing w:before="40" w:after="0"/>
      <w:outlineLvl w:val="8"/>
    </w:pPr>
    <w:rPr>
      <w:rFonts w:ascii="Georgia" w:hAnsi="Georgia" w:eastAsia="" w:cs="" w:cstheme="majorBidi" w:eastAsiaTheme="majorEastAsia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macroCar" w:customStyle="1">
    <w:name w:val="Texto macro Car"/>
    <w:basedOn w:val="DefaultParagraphFont"/>
    <w:link w:val="Macro"/>
    <w:uiPriority w:val="99"/>
    <w:semiHidden/>
    <w:qFormat/>
    <w:rsid w:val="00d917fc"/>
    <w:rPr>
      <w:rFonts w:ascii="Consolas" w:hAnsi="Consolas" w:cs="Calibri"/>
      <w:b/>
      <w:color w:val="0E4125" w:themeColor="accent1" w:themeShade="80"/>
      <w:szCs w:val="20"/>
    </w:rPr>
  </w:style>
  <w:style w:type="character" w:styleId="TtuloCar" w:customStyle="1">
    <w:name w:val="Título Car"/>
    <w:basedOn w:val="DefaultParagraphFont"/>
    <w:uiPriority w:val="1"/>
    <w:qFormat/>
    <w:rsid w:val="00d917fc"/>
    <w:rPr>
      <w:rFonts w:ascii="Georgia" w:hAnsi="Georgia" w:eastAsia="" w:cs="" w:cstheme="majorBidi" w:eastAsiaTheme="majorEastAsia"/>
      <w:caps/>
      <w:kern w:val="2"/>
      <w:sz w:val="70"/>
      <w:szCs w:val="56"/>
    </w:rPr>
  </w:style>
  <w:style w:type="character" w:styleId="EncabezadoCar" w:customStyle="1">
    <w:name w:val="Encabezado Car"/>
    <w:basedOn w:val="DefaultParagraphFont"/>
    <w:uiPriority w:val="99"/>
    <w:qFormat/>
    <w:rsid w:val="00d917fc"/>
    <w:rPr>
      <w:rFonts w:ascii="Calibri" w:hAnsi="Calibri" w:cs="Calibri"/>
    </w:rPr>
  </w:style>
  <w:style w:type="character" w:styleId="PiedepginaCar" w:customStyle="1">
    <w:name w:val="Pie de página Car"/>
    <w:basedOn w:val="DefaultParagraphFont"/>
    <w:uiPriority w:val="99"/>
    <w:qFormat/>
    <w:rsid w:val="00d917fc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qFormat/>
    <w:rsid w:val="00d917fc"/>
    <w:rPr>
      <w:rFonts w:ascii="Calibri" w:hAnsi="Calibri" w:cs="Calibri"/>
      <w:color w:val="595959" w:themeColor="text1" w:themeTint="a6"/>
    </w:rPr>
  </w:style>
  <w:style w:type="character" w:styleId="Ttulo1Car" w:customStyle="1">
    <w:name w:val="Título 1 Car"/>
    <w:basedOn w:val="DefaultParagraphFont"/>
    <w:uiPriority w:val="9"/>
    <w:qFormat/>
    <w:rsid w:val="00d917fc"/>
    <w:rPr>
      <w:rFonts w:ascii="Georgia" w:hAnsi="Georgia" w:eastAsia="" w:cs="" w:cstheme="majorBidi" w:eastAsiaTheme="majorEastAsia"/>
      <w:b/>
      <w:caps/>
      <w:color w:val="262626" w:themeColor="text1" w:themeTint="d9"/>
      <w:sz w:val="28"/>
      <w:szCs w:val="32"/>
    </w:rPr>
  </w:style>
  <w:style w:type="character" w:styleId="Ttulo2Car" w:customStyle="1">
    <w:name w:val="Título 2 Car"/>
    <w:basedOn w:val="DefaultParagraphFont"/>
    <w:uiPriority w:val="9"/>
    <w:qFormat/>
    <w:rsid w:val="00d917fc"/>
    <w:rPr>
      <w:rFonts w:ascii="Calibri" w:hAnsi="Calibri" w:eastAsia="" w:cs="Calibri" w:eastAsiaTheme="majorEastAsia"/>
      <w:b/>
      <w:caps/>
      <w:color w:val="1D824C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d917fc"/>
    <w:rPr>
      <w:rFonts w:ascii="Calibri" w:hAnsi="Calibri" w:eastAsia="" w:cs="Calibr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917fc"/>
    <w:rPr>
      <w:rFonts w:ascii="Calibri" w:hAnsi="Calibri" w:cs="Calibri"/>
      <w:b/>
      <w:smallCaps/>
      <w:color w:val="595959" w:themeColor="text1" w:themeTint="a6"/>
    </w:rPr>
  </w:style>
  <w:style w:type="character" w:styleId="Ttulo4Car" w:customStyle="1">
    <w:name w:val="Título 4 Car"/>
    <w:basedOn w:val="DefaultParagraphFont"/>
    <w:uiPriority w:val="9"/>
    <w:semiHidden/>
    <w:qFormat/>
    <w:rsid w:val="00d917fc"/>
    <w:rPr>
      <w:rFonts w:ascii="Georgia" w:hAnsi="Georgia" w:eastAsia="" w:cs="" w:cstheme="majorBidi" w:eastAsiaTheme="majorEastAsia"/>
      <w:i/>
      <w:iCs/>
      <w:color w:val="156138" w:themeColor="accent1" w:themeShade="bf"/>
    </w:rPr>
  </w:style>
  <w:style w:type="character" w:styleId="Ttulo8Car" w:customStyle="1">
    <w:name w:val="Título 8 Car"/>
    <w:basedOn w:val="DefaultParagraphFont"/>
    <w:uiPriority w:val="9"/>
    <w:semiHidden/>
    <w:qFormat/>
    <w:rsid w:val="00d917fc"/>
    <w:rPr>
      <w:rFonts w:ascii="Georgia" w:hAnsi="Georgia" w:eastAsia="" w:cs="" w:cstheme="majorBidi" w:eastAsiaTheme="majorEastAsia"/>
      <w:b/>
      <w:color w:val="auto"/>
      <w:szCs w:val="21"/>
    </w:rPr>
  </w:style>
  <w:style w:type="character" w:styleId="Ttulo9Car" w:customStyle="1">
    <w:name w:val="Título 9 Car"/>
    <w:basedOn w:val="DefaultParagraphFont"/>
    <w:uiPriority w:val="9"/>
    <w:semiHidden/>
    <w:qFormat/>
    <w:rsid w:val="00d917fc"/>
    <w:rPr>
      <w:rFonts w:ascii="Georgia" w:hAnsi="Georgia" w:eastAsia="" w:cs="" w:cstheme="majorBidi" w:eastAsiaTheme="majorEastAsia"/>
      <w:b/>
      <w:i/>
      <w:iCs/>
      <w:color w:val="auto"/>
      <w:szCs w:val="21"/>
    </w:rPr>
  </w:style>
  <w:style w:type="character" w:styleId="CitaCar" w:customStyle="1">
    <w:name w:val="Cita Car"/>
    <w:basedOn w:val="DefaultParagraphFont"/>
    <w:link w:val="Quote"/>
    <w:uiPriority w:val="29"/>
    <w:semiHidden/>
    <w:qFormat/>
    <w:rsid w:val="00d917fc"/>
    <w:rPr>
      <w:rFonts w:ascii="Calibri" w:hAnsi="Calibri" w:cs="Calibri"/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semiHidden/>
    <w:qFormat/>
    <w:rsid w:val="00d917fc"/>
    <w:rPr>
      <w:rFonts w:ascii="Calibri" w:hAnsi="Calibri" w:cs="Calibri"/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d917fc"/>
    <w:rPr>
      <w:rFonts w:ascii="Calibri" w:hAnsi="Calibri" w:cs="Calibri"/>
      <w:b/>
      <w:bCs/>
      <w:i/>
      <w:iCs/>
      <w:spacing w:val="0"/>
    </w:rPr>
  </w:style>
  <w:style w:type="character" w:styleId="SubttuloCar" w:customStyle="1">
    <w:name w:val="Subtítulo Car"/>
    <w:basedOn w:val="DefaultParagraphFont"/>
    <w:uiPriority w:val="11"/>
    <w:semiHidden/>
    <w:qFormat/>
    <w:rsid w:val="00d917fc"/>
    <w:rPr>
      <w:rFonts w:ascii="Calibri" w:hAnsi="Calibri" w:eastAsia="" w:cs="Calibri" w:eastAsiaTheme="minorEastAsia"/>
      <w:color w:val="5A5A5A" w:themeColor="text1" w:themeTint="a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917fc"/>
    <w:rPr>
      <w:rFonts w:ascii="Segoe UI" w:hAnsi="Segoe UI" w:cs="Segoe UI"/>
      <w:szCs w:val="18"/>
    </w:rPr>
  </w:style>
  <w:style w:type="character" w:styleId="Textoindependiente3Car" w:customStyle="1">
    <w:name w:val="Texto independiente 3 Car"/>
    <w:basedOn w:val="DefaultParagraphFont"/>
    <w:link w:val="BodyText3"/>
    <w:uiPriority w:val="99"/>
    <w:semiHidden/>
    <w:qFormat/>
    <w:rsid w:val="00d917fc"/>
    <w:rPr>
      <w:rFonts w:ascii="Calibri" w:hAnsi="Calibri" w:cs="Calibri"/>
      <w:szCs w:val="16"/>
    </w:rPr>
  </w:style>
  <w:style w:type="character" w:styleId="Sangra3detindependienteCar" w:customStyle="1">
    <w:name w:val="Sangría 3 de t. independiente Car"/>
    <w:basedOn w:val="DefaultParagraphFont"/>
    <w:link w:val="BodyTextIndent3"/>
    <w:uiPriority w:val="99"/>
    <w:semiHidden/>
    <w:qFormat/>
    <w:rsid w:val="00d917fc"/>
    <w:rPr>
      <w:rFonts w:ascii="Calibri" w:hAnsi="Calibri" w:cs="Calibri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917fc"/>
    <w:rPr>
      <w:rFonts w:ascii="Calibri" w:hAnsi="Calibri" w:cs="Calibri"/>
      <w:sz w:val="22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d917fc"/>
    <w:rPr>
      <w:rFonts w:ascii="Calibri" w:hAnsi="Calibri" w:cs="Calibri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d917fc"/>
    <w:rPr>
      <w:rFonts w:ascii="Calibri" w:hAnsi="Calibri" w:cs="Calibri"/>
      <w:b/>
      <w:bCs/>
      <w:szCs w:val="20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d917fc"/>
    <w:rPr>
      <w:rFonts w:ascii="Segoe UI" w:hAnsi="Segoe UI" w:cs="Segoe UI"/>
      <w:szCs w:val="16"/>
    </w:rPr>
  </w:style>
  <w:style w:type="character" w:styleId="TextonotaalfinalCar" w:customStyle="1">
    <w:name w:val="Texto nota al final Car"/>
    <w:basedOn w:val="DefaultParagraphFont"/>
    <w:uiPriority w:val="99"/>
    <w:semiHidden/>
    <w:qFormat/>
    <w:rsid w:val="00d917fc"/>
    <w:rPr>
      <w:rFonts w:ascii="Calibri" w:hAnsi="Calibri" w:cs="Calibri"/>
      <w:szCs w:val="20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d917fc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d917fc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d917fc"/>
    <w:rPr>
      <w:rFonts w:ascii="Consolas" w:hAnsi="Consolas" w:cs="Calibri"/>
      <w:sz w:val="22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d917fc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d917fc"/>
    <w:rPr>
      <w:rFonts w:ascii="Consolas" w:hAnsi="Consolas" w:cs="Calibri"/>
      <w:sz w:val="22"/>
      <w:szCs w:val="20"/>
    </w:rPr>
  </w:style>
  <w:style w:type="character" w:styleId="TextosinformatoCar" w:customStyle="1">
    <w:name w:val="Texto sin formato Car"/>
    <w:basedOn w:val="DefaultParagraphFont"/>
    <w:link w:val="PlainText"/>
    <w:uiPriority w:val="99"/>
    <w:semiHidden/>
    <w:qFormat/>
    <w:rsid w:val="00d917fc"/>
    <w:rPr>
      <w:rFonts w:ascii="Consolas" w:hAnsi="Consolas" w:cs="Calibri"/>
      <w:szCs w:val="21"/>
    </w:rPr>
  </w:style>
  <w:style w:type="character" w:styleId="Ttulo7Car" w:customStyle="1">
    <w:name w:val="Título 7 Car"/>
    <w:basedOn w:val="DefaultParagraphFont"/>
    <w:uiPriority w:val="9"/>
    <w:semiHidden/>
    <w:qFormat/>
    <w:rsid w:val="00d917fc"/>
    <w:rPr>
      <w:rFonts w:ascii="Georgia" w:hAnsi="Georgia" w:eastAsia="" w:cs="" w:cstheme="majorBidi" w:eastAsiaTheme="majorEastAsia"/>
      <w:i/>
      <w:iCs/>
      <w:color w:val="0E4025" w:themeColor="accent1" w:themeShade="7f"/>
    </w:rPr>
  </w:style>
  <w:style w:type="character" w:styleId="TextoindependienteCar" w:customStyle="1">
    <w:name w:val="Texto independiente Car"/>
    <w:basedOn w:val="DefaultParagraphFont"/>
    <w:uiPriority w:val="99"/>
    <w:semiHidden/>
    <w:qFormat/>
    <w:rsid w:val="00d917fc"/>
    <w:rPr>
      <w:rFonts w:ascii="Calibri" w:hAnsi="Calibri" w:cs="Calibri"/>
    </w:rPr>
  </w:style>
  <w:style w:type="character" w:styleId="Textoindependiente2Car" w:customStyle="1">
    <w:name w:val="Texto independiente 2 Car"/>
    <w:basedOn w:val="DefaultParagraphFont"/>
    <w:link w:val="BodyText2"/>
    <w:uiPriority w:val="99"/>
    <w:semiHidden/>
    <w:qFormat/>
    <w:rsid w:val="00d917fc"/>
    <w:rPr>
      <w:rFonts w:ascii="Calibri" w:hAnsi="Calibri" w:cs="Calibri"/>
    </w:rPr>
  </w:style>
  <w:style w:type="character" w:styleId="TextoindependienteprimerasangraCar" w:customStyle="1">
    <w:name w:val="Texto independiente primera sangría Car"/>
    <w:basedOn w:val="TextoindependienteCar"/>
    <w:link w:val="BodyTextIndent"/>
    <w:uiPriority w:val="99"/>
    <w:semiHidden/>
    <w:qFormat/>
    <w:rsid w:val="00d917fc"/>
    <w:rPr>
      <w:rFonts w:ascii="Calibri" w:hAnsi="Calibri" w:cs="Calibri"/>
    </w:rPr>
  </w:style>
  <w:style w:type="character" w:styleId="SangradetextonormalCar" w:customStyle="1">
    <w:name w:val="Sangría de texto normal Car"/>
    <w:basedOn w:val="DefaultParagraphFont"/>
    <w:uiPriority w:val="99"/>
    <w:semiHidden/>
    <w:qFormat/>
    <w:rsid w:val="00d917fc"/>
    <w:rPr>
      <w:rFonts w:ascii="Calibri" w:hAnsi="Calibri" w:cs="Calibri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semiHidden/>
    <w:qFormat/>
    <w:rsid w:val="00d917fc"/>
    <w:rPr>
      <w:rFonts w:ascii="Calibri" w:hAnsi="Calibri" w:cs="Calibri"/>
    </w:rPr>
  </w:style>
  <w:style w:type="character" w:styleId="Sangra2detindependienteCar" w:customStyle="1">
    <w:name w:val="Sangría 2 de t. independiente Car"/>
    <w:basedOn w:val="DefaultParagraphFont"/>
    <w:link w:val="BodyTextIndent2"/>
    <w:uiPriority w:val="99"/>
    <w:semiHidden/>
    <w:qFormat/>
    <w:rsid w:val="00d917fc"/>
    <w:rPr>
      <w:rFonts w:ascii="Calibri" w:hAnsi="Calibri" w:cs="Calibri"/>
    </w:rPr>
  </w:style>
  <w:style w:type="character" w:styleId="CierreCar" w:customStyle="1">
    <w:name w:val="Cierre Car"/>
    <w:basedOn w:val="DefaultParagraphFont"/>
    <w:link w:val="Closing"/>
    <w:uiPriority w:val="99"/>
    <w:semiHidden/>
    <w:qFormat/>
    <w:rsid w:val="00d917fc"/>
    <w:rPr>
      <w:rFonts w:ascii="Calibri" w:hAnsi="Calibri" w:cs="Calibri"/>
    </w:rPr>
  </w:style>
  <w:style w:type="character" w:styleId="FechaCar" w:customStyle="1">
    <w:name w:val="Fecha Car"/>
    <w:basedOn w:val="DefaultParagraphFont"/>
    <w:link w:val="Date"/>
    <w:uiPriority w:val="99"/>
    <w:semiHidden/>
    <w:qFormat/>
    <w:rsid w:val="00d917fc"/>
    <w:rPr>
      <w:rFonts w:ascii="Calibri" w:hAnsi="Calibri" w:cs="Calibri"/>
    </w:rPr>
  </w:style>
  <w:style w:type="character" w:styleId="FirmadecorreoelectrnicoCar" w:customStyle="1">
    <w:name w:val="Firma de correo electrónico Car"/>
    <w:basedOn w:val="DefaultParagraphFont"/>
    <w:link w:val="EmailSignature"/>
    <w:uiPriority w:val="99"/>
    <w:semiHidden/>
    <w:qFormat/>
    <w:rsid w:val="00d917fc"/>
    <w:rPr>
      <w:rFonts w:ascii="Calibri" w:hAnsi="Calibri" w:cs="Calibri"/>
    </w:rPr>
  </w:style>
  <w:style w:type="character" w:styleId="Ancladenotafinal">
    <w:name w:val="Ancla de nota final"/>
    <w:rPr>
      <w:rFonts w:ascii="Calibri" w:hAnsi="Calibri" w:cs="Calibri"/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d917fc"/>
    <w:rPr>
      <w:rFonts w:ascii="Calibri" w:hAnsi="Calibri" w:cs="Calibri"/>
      <w:vertAlign w:val="superscript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Ancladenotaalpie">
    <w:name w:val="Ancla de nota al pie"/>
    <w:rPr>
      <w:rFonts w:ascii="Calibri" w:hAnsi="Calibri" w:cs="Calibri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917fc"/>
    <w:rPr>
      <w:rFonts w:ascii="Calibri" w:hAnsi="Calibri" w:cs="Calibri"/>
      <w:vertAlign w:val="superscript"/>
    </w:rPr>
  </w:style>
  <w:style w:type="character" w:styleId="Ttulo5Car" w:customStyle="1">
    <w:name w:val="Título 5 Car"/>
    <w:basedOn w:val="DefaultParagraphFont"/>
    <w:uiPriority w:val="9"/>
    <w:semiHidden/>
    <w:qFormat/>
    <w:rsid w:val="00d917fc"/>
    <w:rPr>
      <w:rFonts w:ascii="Georgia" w:hAnsi="Georgia" w:eastAsia="" w:cs="" w:cstheme="majorBidi" w:eastAsiaTheme="majorEastAsia"/>
      <w:color w:val="156138" w:themeColor="accent1" w:themeShade="bf"/>
    </w:rPr>
  </w:style>
  <w:style w:type="character" w:styleId="Ttulo6Car" w:customStyle="1">
    <w:name w:val="Título 6 Car"/>
    <w:basedOn w:val="DefaultParagraphFont"/>
    <w:uiPriority w:val="9"/>
    <w:semiHidden/>
    <w:qFormat/>
    <w:rsid w:val="00d917fc"/>
    <w:rPr>
      <w:rFonts w:ascii="Georgia" w:hAnsi="Georgia" w:eastAsia="" w:cs="" w:cstheme="majorBidi" w:eastAsiaTheme="majorEastAsia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d917fc"/>
    <w:rPr>
      <w:rFonts w:ascii="Calibri" w:hAnsi="Calibri" w:cs="Calibri"/>
    </w:rPr>
  </w:style>
  <w:style w:type="character" w:styleId="DireccinHTMLCar" w:customStyle="1">
    <w:name w:val="Dirección HTML Car"/>
    <w:basedOn w:val="DefaultParagraphFont"/>
    <w:link w:val="HTMLAddress"/>
    <w:uiPriority w:val="99"/>
    <w:semiHidden/>
    <w:qFormat/>
    <w:rsid w:val="00d917fc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d917fc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d917fc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d917fc"/>
    <w:rPr>
      <w:rFonts w:ascii="Consolas" w:hAnsi="Consolas" w:cs="Calibri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d917fc"/>
    <w:rPr>
      <w:rFonts w:ascii="Calibri" w:hAnsi="Calibri" w:cs="Calibri"/>
      <w:i/>
      <w:iCs/>
    </w:rPr>
  </w:style>
  <w:style w:type="character" w:styleId="EnlacedeInternet">
    <w:name w:val="Enlace de Internet"/>
    <w:basedOn w:val="DefaultParagraphFont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character" w:styleId="Linenumber">
    <w:name w:val="line number"/>
    <w:basedOn w:val="DefaultParagraphFont"/>
    <w:uiPriority w:val="99"/>
    <w:semiHidden/>
    <w:unhideWhenUsed/>
    <w:qFormat/>
    <w:rsid w:val="00d917fc"/>
    <w:rPr>
      <w:rFonts w:ascii="Calibri" w:hAnsi="Calibri" w:cs="Calibri"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semiHidden/>
    <w:qFormat/>
    <w:rsid w:val="00d917fc"/>
    <w:rPr>
      <w:rFonts w:ascii="Georgia" w:hAnsi="Georgia" w:eastAsia="" w:cs="" w:cstheme="majorBidi" w:eastAsiaTheme="majorEastAsia"/>
      <w:sz w:val="24"/>
      <w:szCs w:val="24"/>
      <w:shd w:fill="CCCCCC" w:val="clear"/>
    </w:rPr>
  </w:style>
  <w:style w:type="character" w:styleId="EncabezadodenotaCar" w:customStyle="1">
    <w:name w:val="Encabezado de nota Car"/>
    <w:basedOn w:val="DefaultParagraphFont"/>
    <w:link w:val="NoteHeading"/>
    <w:uiPriority w:val="99"/>
    <w:semiHidden/>
    <w:qFormat/>
    <w:rsid w:val="00d917fc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qFormat/>
    <w:rsid w:val="00d917fc"/>
    <w:rPr>
      <w:rFonts w:ascii="Calibri" w:hAnsi="Calibri" w:cs="Calibri"/>
    </w:rPr>
  </w:style>
  <w:style w:type="character" w:styleId="SaludoCar" w:customStyle="1">
    <w:name w:val="Saludo Car"/>
    <w:basedOn w:val="DefaultParagraphFont"/>
    <w:uiPriority w:val="99"/>
    <w:semiHidden/>
    <w:qFormat/>
    <w:rsid w:val="00d917fc"/>
    <w:rPr>
      <w:rFonts w:ascii="Calibri" w:hAnsi="Calibri" w:cs="Calibri"/>
    </w:rPr>
  </w:style>
  <w:style w:type="character" w:styleId="FirmaCar" w:customStyle="1">
    <w:name w:val="Firma Car"/>
    <w:basedOn w:val="DefaultParagraphFont"/>
    <w:uiPriority w:val="99"/>
    <w:semiHidden/>
    <w:qFormat/>
    <w:rsid w:val="00d917fc"/>
    <w:rPr>
      <w:rFonts w:ascii="Calibri" w:hAnsi="Calibri" w:cs="Calibr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917fc"/>
    <w:rPr>
      <w:rFonts w:ascii="Calibri" w:hAnsi="Calibri" w:cs="Calibri"/>
      <w:i/>
      <w:iCs/>
      <w:color w:val="404040" w:themeColor="text1" w:themeTint="bf"/>
    </w:rPr>
  </w:style>
  <w:style w:type="character" w:styleId="Mention">
    <w:name w:val="Mention"/>
    <w:basedOn w:val="DefaultParagraphFont"/>
    <w:uiPriority w:val="99"/>
    <w:semiHidden/>
    <w:unhideWhenUsed/>
    <w:qFormat/>
    <w:rsid w:val="00d917fc"/>
    <w:rPr>
      <w:rFonts w:ascii="Calibri" w:hAnsi="Calibri" w:cs="Calibri"/>
      <w:color w:val="2B579A"/>
      <w:shd w:fill="E1DFDD" w:val="clear"/>
    </w:rPr>
  </w:style>
  <w:style w:type="character" w:styleId="Hashtag">
    <w:name w:val="Hashtag"/>
    <w:basedOn w:val="DefaultParagraphFont"/>
    <w:uiPriority w:val="99"/>
    <w:semiHidden/>
    <w:unhideWhenUsed/>
    <w:qFormat/>
    <w:rsid w:val="00d917fc"/>
    <w:rPr>
      <w:rFonts w:ascii="Calibri" w:hAnsi="Calibri" w:cs="Calibri"/>
      <w:color w:val="2B579A"/>
      <w:shd w:fill="E1DFDD" w:val="clear"/>
    </w:rPr>
  </w:style>
  <w:style w:type="character" w:styleId="Destacado">
    <w:name w:val="Destacado"/>
    <w:basedOn w:val="DefaultParagraphFont"/>
    <w:uiPriority w:val="20"/>
    <w:semiHidden/>
    <w:unhideWhenUsed/>
    <w:qFormat/>
    <w:rsid w:val="00d917fc"/>
    <w:rPr>
      <w:rFonts w:ascii="Calibri" w:hAnsi="Calibri" w:cs="Calibri"/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d917fc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917fc"/>
    <w:rPr>
      <w:rFonts w:ascii="Calibri" w:hAnsi="Calibri" w:cs="Calibri"/>
      <w:color w:val="605E5C"/>
      <w:shd w:fill="E1DFDD" w:val="clear"/>
    </w:rPr>
  </w:style>
  <w:style w:type="character" w:styleId="Strong">
    <w:name w:val="Strong"/>
    <w:basedOn w:val="DefaultParagraphFont"/>
    <w:uiPriority w:val="22"/>
    <w:semiHidden/>
    <w:unhideWhenUsed/>
    <w:qFormat/>
    <w:rsid w:val="00d917fc"/>
    <w:rPr>
      <w:rFonts w:ascii="Calibri" w:hAnsi="Calibri" w:cs="Calibri"/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d917fc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d917fc"/>
    <w:pPr>
      <w:spacing w:before="0" w:after="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acro">
    <w:name w:val="macro"/>
    <w:link w:val="TextomacroCar"/>
    <w:uiPriority w:val="99"/>
    <w:semiHidden/>
    <w:unhideWhenUsed/>
    <w:qFormat/>
    <w:rsid w:val="00d917fc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80" w:after="0"/>
      <w:jc w:val="left"/>
    </w:pPr>
    <w:rPr>
      <w:rFonts w:ascii="Consolas" w:hAnsi="Consolas" w:cs="Calibri" w:eastAsia="Calibri"/>
      <w:b/>
      <w:color w:val="0E4125" w:themeColor="accent1" w:themeShade="80"/>
      <w:kern w:val="0"/>
      <w:sz w:val="22"/>
      <w:szCs w:val="20"/>
      <w:lang w:val="es-ES" w:eastAsia="en-US" w:bidi="ar-SA"/>
    </w:rPr>
  </w:style>
  <w:style w:type="paragraph" w:styleId="Ttulogeneral">
    <w:name w:val="Title"/>
    <w:basedOn w:val="Normal"/>
    <w:link w:val="TtuloCar"/>
    <w:uiPriority w:val="1"/>
    <w:qFormat/>
    <w:rsid w:val="00d917fc"/>
    <w:pPr>
      <w:spacing w:before="0" w:after="0"/>
      <w:contextualSpacing/>
      <w:jc w:val="center"/>
    </w:pPr>
    <w:rPr>
      <w:rFonts w:ascii="Georgia" w:hAnsi="Georgia" w:eastAsia="" w:cs="" w:cstheme="majorBidi" w:eastAsiaTheme="majorEastAsia"/>
      <w:caps/>
      <w:kern w:val="2"/>
      <w:sz w:val="70"/>
      <w:szCs w:val="5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917fc"/>
    <w:pPr/>
    <w:rPr/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  <w:rPr/>
  </w:style>
  <w:style w:type="paragraph" w:styleId="Informacindecontacto" w:customStyle="1">
    <w:name w:val="Información de contacto"/>
    <w:basedOn w:val="Normal"/>
    <w:uiPriority w:val="3"/>
    <w:qFormat/>
    <w:rsid w:val="00d917fc"/>
    <w:pPr>
      <w:jc w:val="center"/>
    </w:pPr>
    <w:rPr/>
  </w:style>
  <w:style w:type="paragraph" w:styleId="ListBullet">
    <w:name w:val="List Bullet"/>
    <w:basedOn w:val="Normal"/>
    <w:uiPriority w:val="11"/>
    <w:qFormat/>
    <w:rsid w:val="00d917fc"/>
    <w:pPr>
      <w:numPr>
        <w:ilvl w:val="0"/>
        <w:numId w:val="3"/>
      </w:numPr>
    </w:pPr>
    <w:rPr/>
  </w:style>
  <w:style w:type="paragraph" w:styleId="ListNumber">
    <w:name w:val="List Number"/>
    <w:basedOn w:val="Normal"/>
    <w:uiPriority w:val="13"/>
    <w:qFormat/>
    <w:rsid w:val="00d917fc"/>
    <w:pPr>
      <w:numPr>
        <w:ilvl w:val="0"/>
        <w:numId w:val="5"/>
      </w:numPr>
      <w:spacing w:before="0" w:after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d917fc"/>
    <w:pPr>
      <w:spacing w:before="0" w:after="200"/>
    </w:pPr>
    <w:rPr>
      <w:i/>
      <w:iCs/>
      <w:color w:val="161616" w:themeColor="text2"/>
      <w:szCs w:val="18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  <w:rPr/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rsid w:val="00d917fc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rsid w:val="00d917fc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d917fc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917fc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Textoindependiente3Car"/>
    <w:uiPriority w:val="99"/>
    <w:semiHidden/>
    <w:unhideWhenUsed/>
    <w:qFormat/>
    <w:rsid w:val="00d917fc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Sangra3detindependienteCar"/>
    <w:uiPriority w:val="99"/>
    <w:semiHidden/>
    <w:unhideWhenUsed/>
    <w:qFormat/>
    <w:rsid w:val="00d917fc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d917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d917fc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d917fc"/>
    <w:pPr/>
    <w:rPr>
      <w:rFonts w:ascii="Segoe UI" w:hAnsi="Segoe UI" w:cs="Segoe UI"/>
      <w:szCs w:val="16"/>
    </w:rPr>
  </w:style>
  <w:style w:type="paragraph" w:styleId="Notafinal">
    <w:name w:val="Endnote Text"/>
    <w:basedOn w:val="Normal"/>
    <w:link w:val="TextonotaalfinalCar"/>
    <w:uiPriority w:val="99"/>
    <w:semiHidden/>
    <w:unhideWhenUsed/>
    <w:rsid w:val="00d917fc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d917fc"/>
    <w:pPr/>
    <w:rPr>
      <w:rFonts w:ascii="Georgia" w:hAnsi="Georgia" w:eastAsia="" w:cs="" w:cstheme="majorBidi" w:eastAsiaTheme="majorEastAsia"/>
      <w:szCs w:val="20"/>
    </w:rPr>
  </w:style>
  <w:style w:type="paragraph" w:styleId="Notaalpie">
    <w:name w:val="Footnote Text"/>
    <w:basedOn w:val="Normal"/>
    <w:link w:val="TextonotapieCar"/>
    <w:uiPriority w:val="99"/>
    <w:semiHidden/>
    <w:unhideWhenUsed/>
    <w:rsid w:val="00d917fc"/>
    <w:pPr/>
    <w:rPr>
      <w:szCs w:val="20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d917fc"/>
    <w:pPr/>
    <w:rPr>
      <w:rFonts w:ascii="Consolas" w:hAnsi="Consolas"/>
      <w:szCs w:val="20"/>
    </w:rPr>
  </w:style>
  <w:style w:type="paragraph" w:styleId="PlainText">
    <w:name w:val="Plain Text"/>
    <w:basedOn w:val="Normal"/>
    <w:link w:val="TextosinformatoCar"/>
    <w:uiPriority w:val="99"/>
    <w:semiHidden/>
    <w:unhideWhenUsed/>
    <w:qFormat/>
    <w:rsid w:val="00d917fc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d917fc"/>
    <w:pPr/>
    <w:rPr/>
  </w:style>
  <w:style w:type="paragraph" w:styleId="BlockText">
    <w:name w:val="Block Text"/>
    <w:basedOn w:val="Normal"/>
    <w:uiPriority w:val="99"/>
    <w:semiHidden/>
    <w:unhideWhenUsed/>
    <w:qFormat/>
    <w:rsid w:val="00d917fc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Textoindependiente2Car"/>
    <w:uiPriority w:val="99"/>
    <w:semiHidden/>
    <w:unhideWhenUsed/>
    <w:qFormat/>
    <w:rsid w:val="00d917fc"/>
    <w:pPr>
      <w:spacing w:lineRule="auto" w:line="480" w:before="0" w:after="120"/>
    </w:pPr>
    <w:rPr/>
  </w:style>
  <w:style w:type="paragraph" w:styleId="BodyTextIndent">
    <w:name w:val="Body Text Indent"/>
    <w:basedOn w:val="Cuerpodetexto"/>
    <w:link w:val="TextoindependienteprimerasangraCar"/>
    <w:uiPriority w:val="99"/>
    <w:semiHidden/>
    <w:unhideWhenUsed/>
    <w:qFormat/>
    <w:rsid w:val="00d917fc"/>
    <w:pPr>
      <w:spacing w:before="0" w:after="160"/>
      <w:ind w:firstLine="360"/>
    </w:pPr>
    <w:rPr/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917fc"/>
    <w:pPr>
      <w:spacing w:before="0" w:after="120"/>
      <w:ind w:left="360" w:hanging="0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semiHidden/>
    <w:unhideWhenUsed/>
    <w:qFormat/>
    <w:rsid w:val="00d917fc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Sangra2detindependienteCar"/>
    <w:uiPriority w:val="99"/>
    <w:semiHidden/>
    <w:unhideWhenUsed/>
    <w:qFormat/>
    <w:rsid w:val="00d917fc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CierreCar"/>
    <w:uiPriority w:val="99"/>
    <w:semiHidden/>
    <w:unhideWhenUsed/>
    <w:qFormat/>
    <w:rsid w:val="00d917fc"/>
    <w:pPr>
      <w:ind w:left="4320" w:hanging="0"/>
    </w:pPr>
    <w:rPr/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rsid w:val="00d917fc"/>
    <w:pPr/>
    <w:rPr/>
  </w:style>
  <w:style w:type="paragraph" w:styleId="EmailSignature">
    <w:name w:val="E-mail Signature"/>
    <w:basedOn w:val="Normal"/>
    <w:link w:val="FirmadecorreoelectrnicoCar"/>
    <w:uiPriority w:val="99"/>
    <w:semiHidden/>
    <w:unhideWhenUsed/>
    <w:qFormat/>
    <w:rsid w:val="00d917fc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d917fc"/>
    <w:pPr>
      <w:ind w:left="2880" w:hanging="0"/>
    </w:pPr>
    <w:rPr>
      <w:rFonts w:ascii="Georgia" w:hAnsi="Georgia" w:eastAsia="" w:cs="" w:cstheme="majorBidi" w:eastAsiaTheme="majorEastAsia"/>
      <w:sz w:val="24"/>
      <w:szCs w:val="24"/>
    </w:rPr>
  </w:style>
  <w:style w:type="paragraph" w:styleId="HTMLAddress">
    <w:name w:val="HTML Address"/>
    <w:basedOn w:val="Normal"/>
    <w:link w:val="DireccinHTMLCar"/>
    <w:uiPriority w:val="99"/>
    <w:semiHidden/>
    <w:unhideWhenUsed/>
    <w:qFormat/>
    <w:rsid w:val="00d917fc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d917fc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d917fc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d917fc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d917fc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d917fc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d917fc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d917fc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d917fc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d917fc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d917fc"/>
    <w:pPr/>
    <w:rPr>
      <w:rFonts w:ascii="Georgia" w:hAnsi="Georgia" w:eastAsia="" w:cs="" w:cstheme="majorBidi" w:eastAsiaTheme="majorEastAsia"/>
      <w:b/>
      <w:bCs/>
    </w:rPr>
  </w:style>
  <w:style w:type="paragraph" w:styleId="Lista2">
    <w:name w:val="List Bullet 3"/>
    <w:basedOn w:val="Normal"/>
    <w:uiPriority w:val="99"/>
    <w:semiHidden/>
    <w:unhideWhenUsed/>
    <w:rsid w:val="00d917fc"/>
    <w:pPr>
      <w:spacing w:before="0" w:after="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d917fc"/>
    <w:pPr>
      <w:spacing w:before="0" w:after="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d917fc"/>
    <w:pPr>
      <w:spacing w:before="0" w:after="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d917fc"/>
    <w:pPr>
      <w:spacing w:before="0" w:after="0"/>
      <w:ind w:left="1800" w:hanging="36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d917fc"/>
    <w:pPr>
      <w:numPr>
        <w:ilvl w:val="0"/>
        <w:numId w:val="2"/>
      </w:num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d917fc"/>
    <w:pPr>
      <w:numPr>
        <w:ilvl w:val="0"/>
        <w:numId w:val="7"/>
      </w:num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d917fc"/>
    <w:pPr>
      <w:numPr>
        <w:ilvl w:val="0"/>
        <w:numId w:val="8"/>
      </w:num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d917fc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d917fc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d917fc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d917fc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d917fc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d917fc"/>
    <w:pPr>
      <w:numPr>
        <w:ilvl w:val="0"/>
        <w:numId w:val="4"/>
      </w:num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d917fc"/>
    <w:pPr>
      <w:numPr>
        <w:ilvl w:val="0"/>
        <w:numId w:val="6"/>
      </w:num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d917fc"/>
    <w:pPr>
      <w:numPr>
        <w:ilvl w:val="0"/>
        <w:numId w:val="9"/>
      </w:num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d917fc"/>
    <w:pPr>
      <w:numPr>
        <w:ilvl w:val="0"/>
        <w:numId w:val="10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d917fc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EncabezadodemensajeCar"/>
    <w:uiPriority w:val="99"/>
    <w:semiHidden/>
    <w:unhideWhenUsed/>
    <w:qFormat/>
    <w:rsid w:val="00d917fc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cstheme="majorBidi" w:eastAsiaTheme="majorEastAsia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d917fc"/>
    <w:pPr>
      <w:widowControl/>
      <w:bidi w:val="0"/>
      <w:spacing w:before="0" w:after="0"/>
      <w:jc w:val="left"/>
    </w:pPr>
    <w:rPr>
      <w:rFonts w:ascii="Calibri" w:hAnsi="Calibri" w:cs="Calibri" w:eastAsia="Calibri" w:asciiTheme="minorHAnsi" w:eastAsiaTheme="minorHAnsi" w:hAnsiTheme="minorHAnsi"/>
      <w:color w:val="595959" w:themeColor="text1" w:themeTint="a6"/>
      <w:kern w:val="0"/>
      <w:sz w:val="22"/>
      <w:szCs w:val="22"/>
      <w:lang w:val="es-E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d917fc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d917fc"/>
    <w:pPr>
      <w:ind w:left="720" w:hanging="0"/>
    </w:pPr>
    <w:rPr/>
  </w:style>
  <w:style w:type="paragraph" w:styleId="NoteHeading">
    <w:name w:val="Note Heading"/>
    <w:basedOn w:val="Normal"/>
    <w:next w:val="Normal"/>
    <w:link w:val="EncabezadodenotaCar"/>
    <w:uiPriority w:val="99"/>
    <w:semiHidden/>
    <w:unhideWhenUsed/>
    <w:qFormat/>
    <w:rsid w:val="00d917fc"/>
    <w:pPr/>
    <w:rPr/>
  </w:style>
  <w:style w:type="paragraph" w:styleId="Frasededespedida">
    <w:name w:val="Salutation"/>
    <w:basedOn w:val="Normal"/>
    <w:next w:val="Normal"/>
    <w:link w:val="SaludoCar"/>
    <w:uiPriority w:val="99"/>
    <w:semiHidden/>
    <w:unhideWhenUsed/>
    <w:rsid w:val="00d917fc"/>
    <w:pPr/>
    <w:rPr/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d917fc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d917fc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d917fc"/>
    <w:pPr>
      <w:spacing w:before="120" w:after="0"/>
    </w:pPr>
    <w:rPr>
      <w:rFonts w:ascii="Georgia" w:hAnsi="Georgia" w:eastAsia="" w:cs="" w:cstheme="majorBidi" w:eastAsiaTheme="majorEastAsia"/>
      <w:b/>
      <w:bCs/>
      <w:sz w:val="24"/>
      <w:szCs w:val="24"/>
    </w:rPr>
  </w:style>
  <w:style w:type="paragraph" w:styleId="Sumario1">
    <w:name w:val="TOC 1"/>
    <w:basedOn w:val="Normal"/>
    <w:next w:val="Normal"/>
    <w:autoRedefine/>
    <w:uiPriority w:val="39"/>
    <w:semiHidden/>
    <w:unhideWhenUsed/>
    <w:rsid w:val="00d917fc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semiHidden/>
    <w:unhideWhenUsed/>
    <w:rsid w:val="00d917fc"/>
    <w:pPr>
      <w:spacing w:before="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semiHidden/>
    <w:unhideWhenUsed/>
    <w:rsid w:val="00d917fc"/>
    <w:pPr>
      <w:spacing w:before="0" w:after="100"/>
      <w:ind w:left="440" w:hanging="0"/>
    </w:pPr>
    <w:rPr/>
  </w:style>
  <w:style w:type="paragraph" w:styleId="Sumario4">
    <w:name w:val="TOC 4"/>
    <w:basedOn w:val="Normal"/>
    <w:next w:val="Normal"/>
    <w:autoRedefine/>
    <w:uiPriority w:val="39"/>
    <w:semiHidden/>
    <w:unhideWhenUsed/>
    <w:rsid w:val="00d917fc"/>
    <w:pPr>
      <w:spacing w:before="0" w:after="100"/>
      <w:ind w:left="660" w:hanging="0"/>
    </w:pPr>
    <w:rPr/>
  </w:style>
  <w:style w:type="paragraph" w:styleId="Sumario5">
    <w:name w:val="TOC 5"/>
    <w:basedOn w:val="Normal"/>
    <w:next w:val="Normal"/>
    <w:autoRedefine/>
    <w:uiPriority w:val="39"/>
    <w:semiHidden/>
    <w:unhideWhenUsed/>
    <w:rsid w:val="00d917fc"/>
    <w:pPr>
      <w:spacing w:before="0" w:after="100"/>
      <w:ind w:left="880" w:hanging="0"/>
    </w:pPr>
    <w:rPr/>
  </w:style>
  <w:style w:type="paragraph" w:styleId="Sumario6">
    <w:name w:val="TOC 6"/>
    <w:basedOn w:val="Normal"/>
    <w:next w:val="Normal"/>
    <w:autoRedefine/>
    <w:uiPriority w:val="39"/>
    <w:semiHidden/>
    <w:unhideWhenUsed/>
    <w:rsid w:val="00d917fc"/>
    <w:pPr>
      <w:spacing w:before="0" w:after="100"/>
      <w:ind w:left="1100" w:hanging="0"/>
    </w:pPr>
    <w:rPr/>
  </w:style>
  <w:style w:type="paragraph" w:styleId="Sumario7">
    <w:name w:val="TOC 7"/>
    <w:basedOn w:val="Normal"/>
    <w:next w:val="Normal"/>
    <w:autoRedefine/>
    <w:uiPriority w:val="39"/>
    <w:semiHidden/>
    <w:unhideWhenUsed/>
    <w:rsid w:val="00d917fc"/>
    <w:pPr>
      <w:spacing w:before="0" w:after="100"/>
      <w:ind w:left="1320" w:hanging="0"/>
    </w:pPr>
    <w:rPr/>
  </w:style>
  <w:style w:type="paragraph" w:styleId="Sumario8">
    <w:name w:val="TOC 8"/>
    <w:basedOn w:val="Normal"/>
    <w:next w:val="Normal"/>
    <w:autoRedefine/>
    <w:uiPriority w:val="39"/>
    <w:semiHidden/>
    <w:unhideWhenUsed/>
    <w:rsid w:val="00d917fc"/>
    <w:pPr>
      <w:spacing w:before="0" w:after="100"/>
      <w:ind w:left="1540" w:hanging="0"/>
    </w:pPr>
    <w:rPr/>
  </w:style>
  <w:style w:type="paragraph" w:styleId="Sumario9">
    <w:name w:val="TOC 9"/>
    <w:basedOn w:val="Normal"/>
    <w:next w:val="Normal"/>
    <w:autoRedefine/>
    <w:uiPriority w:val="39"/>
    <w:semiHidden/>
    <w:unhideWhenUsed/>
    <w:rsid w:val="00d917fc"/>
    <w:pPr>
      <w:spacing w:before="0" w:after="100"/>
      <w:ind w:left="1760" w:hanging="0"/>
    </w:pPr>
    <w:rPr/>
  </w:style>
  <w:style w:type="paragraph" w:styleId="Nfasisenlainformacindecontacto" w:customStyle="1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paragraph" w:styleId="ListBullet2">
    <w:name w:val="List Bullet 2"/>
    <w:basedOn w:val="Normal"/>
    <w:uiPriority w:val="99"/>
    <w:semiHidden/>
    <w:unhideWhenUsed/>
    <w:qFormat/>
    <w:rsid w:val="00d917fc"/>
    <w:pPr>
      <w:numPr>
        <w:ilvl w:val="0"/>
        <w:numId w:val="1"/>
      </w:num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d917fc"/>
  </w:style>
  <w:style w:type="numbering" w:styleId="OutlineList1">
    <w:name w:val="Outline List 1"/>
    <w:uiPriority w:val="99"/>
    <w:semiHidden/>
    <w:unhideWhenUsed/>
    <w:qFormat/>
    <w:rsid w:val="00d917fc"/>
  </w:style>
  <w:style w:type="numbering" w:styleId="OutlineList3">
    <w:name w:val="Outline List 3"/>
    <w:uiPriority w:val="99"/>
    <w:semiHidden/>
    <w:unhideWhenUsed/>
    <w:qFormat/>
    <w:rsid w:val="00d917fc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917fc"/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A27A7654BAE42F281DF22B3071FE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CC62A-A3F3-48AE-8FFA-F6264FA89883}"/>
      </w:docPartPr>
      <w:docPartBody>
        <w:p w:rsidR="00F15A6D" w:rsidRDefault="00725C88">
          <w:pPr>
            <w:pStyle w:val="4A27A7654BAE42F281DF22B3071FEAED"/>
          </w:pPr>
          <w:r w:rsidRPr="00FD7C80">
            <w:rPr>
              <w:lang w:bidi="es-ES"/>
            </w:rPr>
            <w:t>Dirección</w:t>
          </w:r>
        </w:p>
      </w:docPartBody>
    </w:docPart>
    <w:docPart>
      <w:docPartPr>
        <w:name w:val="F18377308B404650B525636E867A9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5E8D7-21A3-4C9C-A03C-352D37887AC9}"/>
      </w:docPartPr>
      <w:docPartBody>
        <w:p w:rsidR="00F15A6D" w:rsidRDefault="00725C88">
          <w:pPr>
            <w:pStyle w:val="F18377308B404650B525636E867A9E4A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783F82ED4EB54146978D3E4B475D4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4C723-3D1B-405E-ACD6-CABCA1083D86}"/>
      </w:docPartPr>
      <w:docPartBody>
        <w:p w:rsidR="00F15A6D" w:rsidRDefault="00725C88">
          <w:pPr>
            <w:pStyle w:val="783F82ED4EB54146978D3E4B475D4275"/>
          </w:pPr>
          <w:r w:rsidRPr="00FD7C80">
            <w:rPr>
              <w:lang w:bidi="es-ES"/>
            </w:rPr>
            <w:t>Teléfono</w:t>
          </w:r>
        </w:p>
      </w:docPartBody>
    </w:docPart>
    <w:docPart>
      <w:docPartPr>
        <w:name w:val="321A6A8BFAC64BB59A213561A4B1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56913-57B5-47B0-B34C-6E7F283528C3}"/>
      </w:docPartPr>
      <w:docPartBody>
        <w:p w:rsidR="00F15A6D" w:rsidRDefault="00725C88">
          <w:pPr>
            <w:pStyle w:val="321A6A8BFAC64BB59A213561A4B1EFFE"/>
          </w:pPr>
          <w:r w:rsidRPr="00FD7C80">
            <w:rPr>
              <w:lang w:bidi="es-ES"/>
            </w:rPr>
            <w:t>Correo electrónico</w:t>
          </w:r>
        </w:p>
      </w:docPartBody>
    </w:docPart>
    <w:docPart>
      <w:docPartPr>
        <w:name w:val="CEDCCDE4AE6D44FDBD3897DB258E1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1B325-21AA-49C6-8EBC-1C145F554C8E}"/>
      </w:docPartPr>
      <w:docPartBody>
        <w:p w:rsidR="00F15A6D" w:rsidRDefault="00725C88">
          <w:pPr>
            <w:pStyle w:val="CEDCCDE4AE6D44FDBD3897DB258E1BB1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12045974980F4F7A8A185010F9FEB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7E84-9B5A-4E3A-A248-E8DE78A95720}"/>
      </w:docPartPr>
      <w:docPartBody>
        <w:p w:rsidR="00F15A6D" w:rsidRDefault="00725C88">
          <w:pPr>
            <w:pStyle w:val="12045974980F4F7A8A185010F9FEBF32"/>
          </w:pPr>
          <w:r w:rsidRPr="00FD7C80">
            <w:rPr>
              <w:lang w:bidi="es-ES"/>
            </w:rPr>
            <w:t>Perfil de LinkedIn</w:t>
          </w:r>
        </w:p>
      </w:docPartBody>
    </w:docPart>
    <w:docPart>
      <w:docPartPr>
        <w:name w:val="3B35BD2761344CCB81C8CEFD3CCB0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98FB-93CA-4A0D-AFAD-16E616CED010}"/>
      </w:docPartPr>
      <w:docPartBody>
        <w:p w:rsidR="00F15A6D" w:rsidRDefault="00725C88">
          <w:pPr>
            <w:pStyle w:val="3B35BD2761344CCB81C8CEFD3CCB0014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2F058EAD0D4B4F618C100A7103AC6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3B393-02D0-40B7-AE06-483752363FEA}"/>
      </w:docPartPr>
      <w:docPartBody>
        <w:p w:rsidR="00F15A6D" w:rsidRDefault="00725C88">
          <w:pPr>
            <w:pStyle w:val="2F058EAD0D4B4F618C100A7103AC65D8"/>
          </w:pPr>
          <w:r w:rsidRPr="00FD7C80">
            <w:rPr>
              <w:lang w:bidi="es-ES"/>
            </w:rPr>
            <w:t>Twitter/Blog/Cartera</w:t>
          </w:r>
        </w:p>
      </w:docPartBody>
    </w:docPart>
    <w:docPart>
      <w:docPartPr>
        <w:name w:val="CFC7B463F3BF4E3FB439FB08534FF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B26E-5838-41ED-9738-7C16140E6250}"/>
      </w:docPartPr>
      <w:docPartBody>
        <w:p w:rsidR="00F15A6D" w:rsidRDefault="00725C88">
          <w:pPr>
            <w:pStyle w:val="CFC7B463F3BF4E3FB439FB08534FF5CA"/>
          </w:pPr>
          <w:r w:rsidRPr="00FD7C80">
            <w:rPr>
              <w:lang w:bidi="es-ES"/>
            </w:rPr>
            <w:t>Para reemplazar este texto por el suyo, haga clic en él y comience a escribir. Exponga brevemente su objetivo profesional o resuma los aspectos que le hacen destacar. Use el lenguaje de la descripción del trabajo a modo de palabras clave.</w:t>
          </w:r>
        </w:p>
      </w:docPartBody>
    </w:docPart>
    <w:docPart>
      <w:docPartPr>
        <w:name w:val="DA9774C37C364049A916DA171F21D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7195F-B783-4C61-B897-DCF6A943D604}"/>
      </w:docPartPr>
      <w:docPartBody>
        <w:p w:rsidR="00F15A6D" w:rsidRDefault="00725C88">
          <w:pPr>
            <w:pStyle w:val="DA9774C37C364049A916DA171F21DD0B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5AA15E3411714E8EB9ECA778AA3B2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F6742-255B-4D86-86C9-CE1E2DEBE719}"/>
      </w:docPartPr>
      <w:docPartBody>
        <w:p w:rsidR="00F15A6D" w:rsidRDefault="00725C88">
          <w:pPr>
            <w:pStyle w:val="5AA15E3411714E8EB9ECA778AA3B2ABE"/>
          </w:pPr>
          <w:r w:rsidRPr="00FD7C80">
            <w:rPr>
              <w:lang w:bidi="es-ES"/>
            </w:rPr>
            <w:t xml:space="preserve">Fecha de inicio – </w:t>
          </w:r>
        </w:p>
      </w:docPartBody>
    </w:docPart>
    <w:docPart>
      <w:docPartPr>
        <w:name w:val="DA48FF0DE8BC49378E6E0F10026B4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A8824-C782-462E-A80F-E93984BA82DC}"/>
      </w:docPartPr>
      <w:docPartBody>
        <w:p w:rsidR="00F15A6D" w:rsidRDefault="00725C88">
          <w:pPr>
            <w:pStyle w:val="DA48FF0DE8BC49378E6E0F10026B4BEE"/>
          </w:pPr>
          <w:r w:rsidRPr="00FD7C80">
            <w:rPr>
              <w:lang w:bidi="es-ES"/>
            </w:rPr>
            <w:t>Fecha de finalización</w:t>
          </w:r>
        </w:p>
      </w:docPartBody>
    </w:docPart>
    <w:docPart>
      <w:docPartPr>
        <w:name w:val="686133AE51CF41DC85C4ABA7C3D7E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EC11-F1A7-49B4-89F2-A13364466A3E}"/>
      </w:docPartPr>
      <w:docPartBody>
        <w:p w:rsidR="00F15A6D" w:rsidRDefault="00725C88">
          <w:pPr>
            <w:pStyle w:val="686133AE51CF41DC85C4ABA7C3D7E4C9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5379E6B3CACE4489AAA9CACC055EE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5317-4C86-48EF-97A7-B4519E89DBD2}"/>
      </w:docPartPr>
      <w:docPartBody>
        <w:p w:rsidR="00F15A6D" w:rsidRDefault="00725C88">
          <w:pPr>
            <w:pStyle w:val="5379E6B3CACE4489AAA9CACC055EE84E"/>
          </w:pPr>
          <w:r w:rsidRPr="00FD7C80">
            <w:rPr>
              <w:rStyle w:val="Referenciasutil"/>
              <w:lang w:bidi="es-ES"/>
            </w:rPr>
            <w:t>Compañía</w:t>
          </w:r>
        </w:p>
      </w:docPartBody>
    </w:docPart>
    <w:docPart>
      <w:docPartPr>
        <w:name w:val="CC94C6ED6EC8400DB02A0CDB7A4A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5DFA5-3194-4944-ABE4-46A89D6494F6}"/>
      </w:docPartPr>
      <w:docPartBody>
        <w:p w:rsidR="00F15A6D" w:rsidRDefault="00725C88">
          <w:pPr>
            <w:pStyle w:val="CC94C6ED6EC8400DB02A0CDB7A4AF9BD"/>
          </w:pPr>
          <w:r w:rsidRPr="00FD7C80">
            <w:rPr>
              <w:lang w:bidi="es-ES"/>
            </w:rPr>
            <w:t>Describa sus responsabilidades y logros recalcando el impacto y los resultados conseguidos. Puede poner ejemplos, pero sea conciso.</w:t>
          </w:r>
        </w:p>
      </w:docPartBody>
    </w:docPart>
    <w:docPart>
      <w:docPartPr>
        <w:name w:val="94E3AD0F3CF241AB85EE75AA001E2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4D1E1-29C3-4641-8244-82816071ACFF}"/>
      </w:docPartPr>
      <w:docPartBody>
        <w:p w:rsidR="00F15A6D" w:rsidRDefault="00725C88">
          <w:pPr>
            <w:pStyle w:val="94E3AD0F3CF241AB85EE75AA001E2B42"/>
          </w:pPr>
          <w:r w:rsidRPr="00FD7C80">
            <w:rPr>
              <w:lang w:bidi="es-ES"/>
            </w:rPr>
            <w:t>Fecha de inicio</w:t>
          </w:r>
        </w:p>
      </w:docPartBody>
    </w:docPart>
    <w:docPart>
      <w:docPartPr>
        <w:name w:val="5E9CD8533576465DB9FE08E128ED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51F69-CFB6-4477-AE34-03C50EBC020D}"/>
      </w:docPartPr>
      <w:docPartBody>
        <w:p w:rsidR="00F15A6D" w:rsidRDefault="00725C88">
          <w:pPr>
            <w:pStyle w:val="5E9CD8533576465DB9FE08E128ED6133"/>
          </w:pPr>
          <w:r w:rsidRPr="00FD7C80">
            <w:rPr>
              <w:lang w:bidi="es-ES"/>
            </w:rPr>
            <w:t>Fecha de finalización</w:t>
          </w:r>
        </w:p>
      </w:docPartBody>
    </w:docPart>
    <w:docPart>
      <w:docPartPr>
        <w:name w:val="DD62EE20AA0B4C1CA97C5A79FC390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84E38-4644-44EB-B104-B4EB42143CD9}"/>
      </w:docPartPr>
      <w:docPartBody>
        <w:p w:rsidR="00F15A6D" w:rsidRDefault="00725C88">
          <w:pPr>
            <w:pStyle w:val="DD62EE20AA0B4C1CA97C5A79FC390673"/>
          </w:pPr>
          <w:r w:rsidRPr="00FD7C80">
            <w:rPr>
              <w:lang w:bidi="es-ES"/>
            </w:rPr>
            <w:t>Puesto</w:t>
          </w:r>
        </w:p>
      </w:docPartBody>
    </w:docPart>
    <w:docPart>
      <w:docPartPr>
        <w:name w:val="77BE4151EB294FF2A2C643B799848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B91867-8F56-47A1-95D4-1D38EC07C26E}"/>
      </w:docPartPr>
      <w:docPartBody>
        <w:p w:rsidR="00F15A6D" w:rsidRDefault="00725C88">
          <w:pPr>
            <w:pStyle w:val="77BE4151EB294FF2A2C643B7998484DA"/>
          </w:pPr>
          <w:r w:rsidRPr="00FD7C80">
            <w:rPr>
              <w:rStyle w:val="Referenciasutil"/>
              <w:lang w:bidi="es-ES"/>
            </w:rPr>
            <w:t>Compañía</w:t>
          </w:r>
        </w:p>
      </w:docPartBody>
    </w:docPart>
    <w:docPart>
      <w:docPartPr>
        <w:name w:val="D39287FFD9A14EFDB55C77828F019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1A33E-16AE-40D6-97CD-42D1D2759530}"/>
      </w:docPartPr>
      <w:docPartBody>
        <w:p w:rsidR="00F15A6D" w:rsidRDefault="00725C88">
          <w:pPr>
            <w:pStyle w:val="D39287FFD9A14EFDB55C77828F0198A1"/>
          </w:pPr>
          <w:r w:rsidRPr="00FD7C80">
            <w:rPr>
              <w:lang w:bidi="es-ES"/>
            </w:rPr>
            <w:t>Describa sus responsabilidades y logros recalcando el impacto y los resultados conseguidos. Puede poner ejemplos, pero sea conciso.</w:t>
          </w:r>
        </w:p>
      </w:docPartBody>
    </w:docPart>
    <w:docPart>
      <w:docPartPr>
        <w:name w:val="A3CCD2FF9B214F46AF081BB1E6E7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FD83B-21AB-465A-A883-0FCC302DB8EF}"/>
      </w:docPartPr>
      <w:docPartBody>
        <w:p w:rsidR="00F15A6D" w:rsidRDefault="00725C88">
          <w:pPr>
            <w:pStyle w:val="A3CCD2FF9B214F46AF081BB1E6E7EBE7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2CF3EA2DB4194DE4A22A6F80FD7D7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7DA5E-C62D-4C19-9C05-F42F05A3EC6C}"/>
      </w:docPartPr>
      <w:docPartBody>
        <w:p w:rsidR="00F15A6D" w:rsidRDefault="00725C88">
          <w:pPr>
            <w:pStyle w:val="2CF3EA2DB4194DE4A22A6F80FD7D7755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4227FEEDF75B4E5597DAB9DD50B1E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4DE3D-0F14-4BFF-804E-54FF9892AAEF}"/>
      </w:docPartPr>
      <w:docPartBody>
        <w:p w:rsidR="00F15A6D" w:rsidRDefault="00725C88">
          <w:pPr>
            <w:pStyle w:val="4227FEEDF75B4E5597DAB9DD50B1E0A8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2A86028F228F422A92D0C57920E9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8199A-7E83-466A-8E15-1854FA833BD4}"/>
      </w:docPartPr>
      <w:docPartBody>
        <w:p w:rsidR="00F15A6D" w:rsidRDefault="00725C88">
          <w:pPr>
            <w:pStyle w:val="2A86028F228F422A92D0C57920E91FA0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FADF81B27BE542809566BDE877B05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38DE1-DCAC-49E4-8135-42D5F6067CFB}"/>
      </w:docPartPr>
      <w:docPartBody>
        <w:p w:rsidR="00F15A6D" w:rsidRDefault="00725C88">
          <w:pPr>
            <w:pStyle w:val="FADF81B27BE542809566BDE877B05FCB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B8879C9E281A4A62A276C7054A527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E3F95-FE3E-4384-B388-1BBA5FA430F5}"/>
      </w:docPartPr>
      <w:docPartBody>
        <w:p w:rsidR="00F15A6D" w:rsidRDefault="00725C88">
          <w:pPr>
            <w:pStyle w:val="B8879C9E281A4A62A276C7054A527FEA"/>
          </w:pPr>
          <w:r w:rsidRPr="00FD7C80">
            <w:rPr>
              <w:lang w:bidi="es-ES"/>
            </w:rPr>
            <w:t>Puede presumir de sus buenas notas y mencionar las recompensas y honores recibidos. No dude en comentar brevemente sus tareas actuales.</w:t>
          </w:r>
        </w:p>
      </w:docPartBody>
    </w:docPart>
    <w:docPart>
      <w:docPartPr>
        <w:name w:val="1DED97F2D3F94B46870B5183040D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76AB7-2DFE-488B-8FFD-3082B68A1C90}"/>
      </w:docPartPr>
      <w:docPartBody>
        <w:p w:rsidR="00F15A6D" w:rsidRDefault="00725C88">
          <w:pPr>
            <w:pStyle w:val="1DED97F2D3F94B46870B5183040D2BAC"/>
          </w:pPr>
          <w:r w:rsidRPr="00FD7C80">
            <w:rPr>
              <w:lang w:bidi="es-ES"/>
            </w:rPr>
            <w:t>Mes</w:t>
          </w:r>
        </w:p>
      </w:docPartBody>
    </w:docPart>
    <w:docPart>
      <w:docPartPr>
        <w:name w:val="C96A509411BD4B7D8BF3EF36F29EA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7C17-BDF4-48AA-A277-9623F02F99E3}"/>
      </w:docPartPr>
      <w:docPartBody>
        <w:p w:rsidR="00F15A6D" w:rsidRDefault="00725C88">
          <w:pPr>
            <w:pStyle w:val="C96A509411BD4B7D8BF3EF36F29EA28E"/>
          </w:pPr>
          <w:r w:rsidRPr="00FD7C80">
            <w:rPr>
              <w:lang w:bidi="es-ES"/>
            </w:rPr>
            <w:t>Año</w:t>
          </w:r>
        </w:p>
      </w:docPartBody>
    </w:docPart>
    <w:docPart>
      <w:docPartPr>
        <w:name w:val="9B48719D773E484D8427A0308FE0F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FA0B3-5FB8-4D56-8CE5-BF0B1086F611}"/>
      </w:docPartPr>
      <w:docPartBody>
        <w:p w:rsidR="00F15A6D" w:rsidRDefault="00725C88">
          <w:pPr>
            <w:pStyle w:val="9B48719D773E484D8427A0308FE0FDE4"/>
          </w:pPr>
          <w:r w:rsidRPr="00FD7C80">
            <w:rPr>
              <w:lang w:bidi="es-ES"/>
            </w:rPr>
            <w:t>Nombre del grado</w:t>
          </w:r>
        </w:p>
      </w:docPartBody>
    </w:docPart>
    <w:docPart>
      <w:docPartPr>
        <w:name w:val="B0BD5EBA58FC42DB9213065E80AD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54491-4A45-4CA5-9738-D6F07DD45E15}"/>
      </w:docPartPr>
      <w:docPartBody>
        <w:p w:rsidR="00F15A6D" w:rsidRDefault="00725C88">
          <w:pPr>
            <w:pStyle w:val="B0BD5EBA58FC42DB9213065E80AD812D"/>
          </w:pPr>
          <w:r w:rsidRPr="00FD7C80">
            <w:rPr>
              <w:rStyle w:val="Referenciasutil"/>
              <w:lang w:bidi="es-ES"/>
            </w:rPr>
            <w:t>Universidad</w:t>
          </w:r>
        </w:p>
      </w:docPartBody>
    </w:docPart>
    <w:docPart>
      <w:docPartPr>
        <w:name w:val="C07820E1AD324719B2BB92F5E88E3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86C88-1E5D-44F0-8DFE-A912E592F1F4}"/>
      </w:docPartPr>
      <w:docPartBody>
        <w:p w:rsidR="00F15A6D" w:rsidRDefault="00725C88">
          <w:pPr>
            <w:pStyle w:val="C07820E1AD324719B2BB92F5E88E322A"/>
          </w:pPr>
          <w:r w:rsidRPr="00FD7C80">
            <w:rPr>
              <w:lang w:bidi="es-ES"/>
            </w:rPr>
            <w:t>Puede presumir de sus buenas notas y mencionar las recompensas y honores recibidos. No dude en comentar brevemente sus tareas actuales.</w:t>
          </w:r>
        </w:p>
      </w:docPartBody>
    </w:docPart>
    <w:docPart>
      <w:docPartPr>
        <w:name w:val="D82BCE04686240DA92947BAA3A9B2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4F707-EB63-4CFB-9732-B36FEF9DDA31}"/>
      </w:docPartPr>
      <w:docPartBody>
        <w:p w:rsidR="00F15A6D" w:rsidRDefault="00725C88">
          <w:pPr>
            <w:pStyle w:val="D82BCE04686240DA92947BAA3A9B2955"/>
          </w:pPr>
          <w:r w:rsidRPr="00FD7C80">
            <w:rPr>
              <w:lang w:bidi="es-ES"/>
            </w:rPr>
            <w:t>Aptitudes</w:t>
          </w:r>
        </w:p>
      </w:docPartBody>
    </w:docPart>
    <w:docPart>
      <w:docPartPr>
        <w:name w:val="0E91B71110E649F0A797D1038A389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CB39-E39F-4E59-9FC6-6588ADE0BAD8}"/>
      </w:docPartPr>
      <w:docPartBody>
        <w:p w:rsidR="00F15A6D" w:rsidRDefault="00725C88">
          <w:pPr>
            <w:pStyle w:val="0E91B71110E649F0A797D1038A389739"/>
          </w:pPr>
          <w:r w:rsidRPr="00FD7C80">
            <w:rPr>
              <w:lang w:bidi="es-ES"/>
            </w:rPr>
            <w:t>Enumere sus puntos fuertes que sean relevantes para el puesto al que aspira</w:t>
          </w:r>
        </w:p>
      </w:docPartBody>
    </w:docPart>
    <w:docPart>
      <w:docPartPr>
        <w:name w:val="829559728C7247688B6F1E3C84721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F320A-F0C6-4321-A8B9-5C056BFA1312}"/>
      </w:docPartPr>
      <w:docPartBody>
        <w:p w:rsidR="00F15A6D" w:rsidRDefault="00725C88">
          <w:pPr>
            <w:pStyle w:val="829559728C7247688B6F1E3C84721443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5A2E96C24D3542229F5F9175CE0F4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576AB-336E-4B5D-A56A-CB4CD5632D73}"/>
      </w:docPartPr>
      <w:docPartBody>
        <w:p w:rsidR="00F15A6D" w:rsidRDefault="00725C88">
          <w:pPr>
            <w:pStyle w:val="5A2E96C24D3542229F5F9175CE0F412F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23983C108B9A44A196367F02C13C1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5D83-8DCE-4C61-8CC5-875940378F85}"/>
      </w:docPartPr>
      <w:docPartBody>
        <w:p w:rsidR="00F15A6D" w:rsidRDefault="00725C88">
          <w:pPr>
            <w:pStyle w:val="23983C108B9A44A196367F02C13C1263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2E38ABF1661E4803B5CD85FAD457B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47FF6-AE2B-4F44-AFA7-AA9B2B09C2A1}"/>
      </w:docPartPr>
      <w:docPartBody>
        <w:p w:rsidR="00F15A6D" w:rsidRDefault="00725C88">
          <w:pPr>
            <w:pStyle w:val="2E38ABF1661E4803B5CD85FAD457B5BE"/>
          </w:pPr>
          <w:r w:rsidRPr="00FD7C80">
            <w:rPr>
              <w:lang w:bidi="es-ES"/>
            </w:rPr>
            <w:t>Indique uno de sus puntos fuertes</w:t>
          </w:r>
        </w:p>
      </w:docPartBody>
    </w:docPart>
    <w:docPart>
      <w:docPartPr>
        <w:name w:val="47D0BD78B94A481B88392A4BD46CD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F74BB-D985-4512-A773-1F17CC415B82}"/>
      </w:docPartPr>
      <w:docPartBody>
        <w:p w:rsidR="00F15A6D" w:rsidRDefault="00725C88">
          <w:pPr>
            <w:pStyle w:val="47D0BD78B94A481B88392A4BD46CD3C3"/>
          </w:pPr>
          <w:r w:rsidRPr="00FD7C80">
            <w:rPr>
              <w:lang w:bidi="es-ES"/>
            </w:rPr>
            <w:t>Actividades</w:t>
          </w:r>
        </w:p>
      </w:docPartBody>
    </w:docPart>
    <w:docPart>
      <w:docPartPr>
        <w:name w:val="6E4C6B0974164DCA89B78F020047F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6A71D-D3CE-496C-A141-CBD189D8AA61}"/>
      </w:docPartPr>
      <w:docPartBody>
        <w:p w:rsidR="00F15A6D" w:rsidRDefault="00725C88">
          <w:pPr>
            <w:pStyle w:val="6E4C6B0974164DCA89B78F020047F203"/>
          </w:pPr>
          <w:r w:rsidRPr="00FD7C80">
            <w:rPr>
              <w:lang w:bidi="es-ES"/>
            </w:rPr>
            <w:t>En esta sección puede destacar sus aficiones y actividades, siempre que sean relevantes, y cómo se relaciona con los demás. Es buena idea incluir aquí sus experiencias de liderazgo y voluntariado. También puede añadir otros aspectos positivos como publicaciones, certificados o el dominio de idiomas, entre otros.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6D"/>
    <w:rsid w:val="00725C88"/>
    <w:rsid w:val="00930CD1"/>
    <w:rsid w:val="00F1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A27A7654BAE42F281DF22B3071FEAED">
    <w:name w:val="4A27A7654BAE42F281DF22B3071FEAED"/>
  </w:style>
  <w:style w:type="paragraph" w:customStyle="1" w:styleId="F18377308B404650B525636E867A9E4A">
    <w:name w:val="F18377308B404650B525636E867A9E4A"/>
  </w:style>
  <w:style w:type="paragraph" w:customStyle="1" w:styleId="783F82ED4EB54146978D3E4B475D4275">
    <w:name w:val="783F82ED4EB54146978D3E4B475D4275"/>
  </w:style>
  <w:style w:type="paragraph" w:customStyle="1" w:styleId="321A6A8BFAC64BB59A213561A4B1EFFE">
    <w:name w:val="321A6A8BFAC64BB59A213561A4B1EFFE"/>
  </w:style>
  <w:style w:type="paragraph" w:customStyle="1" w:styleId="CEDCCDE4AE6D44FDBD3897DB258E1BB1">
    <w:name w:val="CEDCCDE4AE6D44FDBD3897DB258E1BB1"/>
  </w:style>
  <w:style w:type="paragraph" w:customStyle="1" w:styleId="12045974980F4F7A8A185010F9FEBF32">
    <w:name w:val="12045974980F4F7A8A185010F9FEBF32"/>
  </w:style>
  <w:style w:type="paragraph" w:customStyle="1" w:styleId="3B35BD2761344CCB81C8CEFD3CCB0014">
    <w:name w:val="3B35BD2761344CCB81C8CEFD3CCB0014"/>
  </w:style>
  <w:style w:type="paragraph" w:customStyle="1" w:styleId="2F058EAD0D4B4F618C100A7103AC65D8">
    <w:name w:val="2F058EAD0D4B4F618C100A7103AC65D8"/>
  </w:style>
  <w:style w:type="paragraph" w:customStyle="1" w:styleId="CFC7B463F3BF4E3FB439FB08534FF5CA">
    <w:name w:val="CFC7B463F3BF4E3FB439FB08534FF5CA"/>
  </w:style>
  <w:style w:type="paragraph" w:customStyle="1" w:styleId="DA9774C37C364049A916DA171F21DD0B">
    <w:name w:val="DA9774C37C364049A916DA171F21DD0B"/>
  </w:style>
  <w:style w:type="paragraph" w:customStyle="1" w:styleId="5AA15E3411714E8EB9ECA778AA3B2ABE">
    <w:name w:val="5AA15E3411714E8EB9ECA778AA3B2ABE"/>
  </w:style>
  <w:style w:type="paragraph" w:customStyle="1" w:styleId="DA48FF0DE8BC49378E6E0F10026B4BEE">
    <w:name w:val="DA48FF0DE8BC49378E6E0F10026B4BEE"/>
  </w:style>
  <w:style w:type="paragraph" w:customStyle="1" w:styleId="686133AE51CF41DC85C4ABA7C3D7E4C9">
    <w:name w:val="686133AE51CF41DC85C4ABA7C3D7E4C9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5379E6B3CACE4489AAA9CACC055EE84E">
    <w:name w:val="5379E6B3CACE4489AAA9CACC055EE84E"/>
  </w:style>
  <w:style w:type="paragraph" w:customStyle="1" w:styleId="CC94C6ED6EC8400DB02A0CDB7A4AF9BD">
    <w:name w:val="CC94C6ED6EC8400DB02A0CDB7A4AF9BD"/>
  </w:style>
  <w:style w:type="paragraph" w:customStyle="1" w:styleId="94E3AD0F3CF241AB85EE75AA001E2B42">
    <w:name w:val="94E3AD0F3CF241AB85EE75AA001E2B42"/>
  </w:style>
  <w:style w:type="paragraph" w:customStyle="1" w:styleId="5E9CD8533576465DB9FE08E128ED6133">
    <w:name w:val="5E9CD8533576465DB9FE08E128ED6133"/>
  </w:style>
  <w:style w:type="paragraph" w:customStyle="1" w:styleId="DD62EE20AA0B4C1CA97C5A79FC390673">
    <w:name w:val="DD62EE20AA0B4C1CA97C5A79FC390673"/>
  </w:style>
  <w:style w:type="paragraph" w:customStyle="1" w:styleId="77BE4151EB294FF2A2C643B7998484DA">
    <w:name w:val="77BE4151EB294FF2A2C643B7998484DA"/>
  </w:style>
  <w:style w:type="paragraph" w:customStyle="1" w:styleId="D39287FFD9A14EFDB55C77828F0198A1">
    <w:name w:val="D39287FFD9A14EFDB55C77828F0198A1"/>
  </w:style>
  <w:style w:type="paragraph" w:customStyle="1" w:styleId="A3CCD2FF9B214F46AF081BB1E6E7EBE7">
    <w:name w:val="A3CCD2FF9B214F46AF081BB1E6E7EBE7"/>
  </w:style>
  <w:style w:type="paragraph" w:customStyle="1" w:styleId="2CF3EA2DB4194DE4A22A6F80FD7D7755">
    <w:name w:val="2CF3EA2DB4194DE4A22A6F80FD7D7755"/>
  </w:style>
  <w:style w:type="paragraph" w:customStyle="1" w:styleId="4227FEEDF75B4E5597DAB9DD50B1E0A8">
    <w:name w:val="4227FEEDF75B4E5597DAB9DD50B1E0A8"/>
  </w:style>
  <w:style w:type="paragraph" w:customStyle="1" w:styleId="2A86028F228F422A92D0C57920E91FA0">
    <w:name w:val="2A86028F228F422A92D0C57920E91FA0"/>
  </w:style>
  <w:style w:type="paragraph" w:customStyle="1" w:styleId="FADF81B27BE542809566BDE877B05FCB">
    <w:name w:val="FADF81B27BE542809566BDE877B05FCB"/>
  </w:style>
  <w:style w:type="paragraph" w:customStyle="1" w:styleId="B8879C9E281A4A62A276C7054A527FEA">
    <w:name w:val="B8879C9E281A4A62A276C7054A527FEA"/>
  </w:style>
  <w:style w:type="paragraph" w:customStyle="1" w:styleId="1DED97F2D3F94B46870B5183040D2BAC">
    <w:name w:val="1DED97F2D3F94B46870B5183040D2BAC"/>
  </w:style>
  <w:style w:type="paragraph" w:customStyle="1" w:styleId="C96A509411BD4B7D8BF3EF36F29EA28E">
    <w:name w:val="C96A509411BD4B7D8BF3EF36F29EA28E"/>
  </w:style>
  <w:style w:type="paragraph" w:customStyle="1" w:styleId="9B48719D773E484D8427A0308FE0FDE4">
    <w:name w:val="9B48719D773E484D8427A0308FE0FDE4"/>
  </w:style>
  <w:style w:type="paragraph" w:customStyle="1" w:styleId="B0BD5EBA58FC42DB9213065E80AD812D">
    <w:name w:val="B0BD5EBA58FC42DB9213065E80AD812D"/>
  </w:style>
  <w:style w:type="paragraph" w:customStyle="1" w:styleId="C07820E1AD324719B2BB92F5E88E322A">
    <w:name w:val="C07820E1AD324719B2BB92F5E88E322A"/>
  </w:style>
  <w:style w:type="paragraph" w:customStyle="1" w:styleId="D82BCE04686240DA92947BAA3A9B2955">
    <w:name w:val="D82BCE04686240DA92947BAA3A9B2955"/>
  </w:style>
  <w:style w:type="paragraph" w:customStyle="1" w:styleId="0E91B71110E649F0A797D1038A389739">
    <w:name w:val="0E91B71110E649F0A797D1038A389739"/>
  </w:style>
  <w:style w:type="paragraph" w:customStyle="1" w:styleId="829559728C7247688B6F1E3C84721443">
    <w:name w:val="829559728C7247688B6F1E3C84721443"/>
  </w:style>
  <w:style w:type="paragraph" w:customStyle="1" w:styleId="5A2E96C24D3542229F5F9175CE0F412F">
    <w:name w:val="5A2E96C24D3542229F5F9175CE0F412F"/>
  </w:style>
  <w:style w:type="paragraph" w:customStyle="1" w:styleId="23983C108B9A44A196367F02C13C1263">
    <w:name w:val="23983C108B9A44A196367F02C13C1263"/>
  </w:style>
  <w:style w:type="paragraph" w:customStyle="1" w:styleId="2E38ABF1661E4803B5CD85FAD457B5BE">
    <w:name w:val="2E38ABF1661E4803B5CD85FAD457B5BE"/>
  </w:style>
  <w:style w:type="paragraph" w:customStyle="1" w:styleId="47D0BD78B94A481B88392A4BD46CD3C3">
    <w:name w:val="47D0BD78B94A481B88392A4BD46CD3C3"/>
  </w:style>
  <w:style w:type="paragraph" w:customStyle="1" w:styleId="6E4C6B0974164DCA89B78F020047F203">
    <w:name w:val="6E4C6B0974164DCA89B78F020047F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cronológico moderno.dotx</Template>
  <TotalTime>4</TotalTime>
  <Application>LibreOffice/7.3.6.2$Linux_X86_64 LibreOffice_project/30$Build-2</Application>
  <AppVersion>15.0000</AppVersion>
  <Pages>1</Pages>
  <Words>335</Words>
  <Characters>1461</Characters>
  <CharactersWithSpaces>1696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2020-12-26T15:01:00Z</dcterms:created>
  <dc:creator/>
  <dc:description/>
  <dc:language>es-ES</dc:language>
  <cp:lastModifiedBy/>
  <dcterms:modified xsi:type="dcterms:W3CDTF">2022-11-18T08:34:07Z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